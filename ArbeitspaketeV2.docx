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0672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0672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06723">
              <w:rPr>
                <w:sz w:val="28"/>
                <w:szCs w:val="28"/>
              </w:rPr>
              <w:t>Kontaktieren des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0672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0672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0672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0672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806723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A510F2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Nutzwert</w:t>
            </w:r>
            <w:r w:rsidR="006572F3">
              <w:rPr>
                <w:sz w:val="28"/>
                <w:szCs w:val="28"/>
              </w:rPr>
              <w:t>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6572F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6572F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6572F3">
              <w:rPr>
                <w:sz w:val="28"/>
                <w:szCs w:val="28"/>
              </w:rPr>
              <w:t xml:space="preserve">Ermittlung eines geeigneten Standortes für </w:t>
            </w:r>
            <w:proofErr w:type="spellStart"/>
            <w:r w:rsidR="006572F3">
              <w:rPr>
                <w:sz w:val="28"/>
                <w:szCs w:val="28"/>
              </w:rPr>
              <w:t>ConceptIT</w:t>
            </w:r>
            <w:proofErr w:type="spellEnd"/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17399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11739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17399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17399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117399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806723" w:rsidRDefault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tabs>
          <w:tab w:val="left" w:pos="13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Anforderungsanalyse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Dedizierte Beschreibung der Anforderungen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Kundengespräche, Sammlung und Priorisierung der Anforderungen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Fehleinschätzung der Machbarkeit und zeitlichen Dimension, Missverständnisse mit dem Kunden, falsche Priorisierung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367EC5" w:rsidP="00367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Projekt:  </w:t>
            </w:r>
            <w:r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Lasten</w:t>
            </w:r>
            <w:r w:rsidR="00AE6293">
              <w:rPr>
                <w:sz w:val="28"/>
                <w:szCs w:val="28"/>
              </w:rPr>
              <w:t>heft</w:t>
            </w:r>
            <w:r w:rsidR="004F6BF7">
              <w:rPr>
                <w:sz w:val="28"/>
                <w:szCs w:val="28"/>
              </w:rPr>
              <w:t xml:space="preserve">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4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Lastenheft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Lastenheft schreiben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Uneinigkeit mit dem Kunden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4F6BF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  <w:r w:rsidR="004F6BF7">
              <w:rPr>
                <w:sz w:val="28"/>
                <w:szCs w:val="28"/>
              </w:rPr>
              <w:t>, 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E6293">
              <w:rPr>
                <w:sz w:val="28"/>
                <w:szCs w:val="28"/>
              </w:rPr>
              <w:t>IST-Analyse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AE6293">
              <w:rPr>
                <w:sz w:val="28"/>
                <w:szCs w:val="28"/>
              </w:rPr>
              <w:t>5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AE6293" w:rsidRDefault="00806723" w:rsidP="00AE6293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AE6293">
              <w:rPr>
                <w:sz w:val="28"/>
                <w:szCs w:val="28"/>
              </w:rPr>
              <w:t>Feststellung des aktuellen Standes der Website</w:t>
            </w:r>
          </w:p>
          <w:p w:rsidR="00806723" w:rsidRPr="00E16C4E" w:rsidRDefault="00AE6293" w:rsidP="00AE6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 der Arbeitsumgebung vertraut machen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AE6293">
              <w:rPr>
                <w:sz w:val="28"/>
                <w:szCs w:val="28"/>
              </w:rPr>
              <w:t>Aktuelle Website betrachten, Funktionalitäten analysieren, Probleme feststellen, Verbesserungsideen sammeln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AE6293">
              <w:rPr>
                <w:sz w:val="28"/>
                <w:szCs w:val="28"/>
              </w:rPr>
              <w:t>Momentane Probleme der Website nicht erkennen oder falsch auffassen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AE6293">
              <w:rPr>
                <w:sz w:val="28"/>
                <w:szCs w:val="28"/>
              </w:rPr>
              <w:t>2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C78EC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proofErr w:type="spellStart"/>
            <w:r w:rsidR="00AE6293">
              <w:rPr>
                <w:sz w:val="28"/>
                <w:szCs w:val="28"/>
              </w:rPr>
              <w:t>Doß</w:t>
            </w:r>
            <w:proofErr w:type="spellEnd"/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AE6293"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</w:t>
            </w:r>
            <w:r w:rsidR="00367EC5">
              <w:rPr>
                <w:sz w:val="28"/>
                <w:szCs w:val="28"/>
              </w:rPr>
              <w:t xml:space="preserve">kt: 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CC78EC">
              <w:rPr>
                <w:sz w:val="28"/>
                <w:szCs w:val="28"/>
              </w:rPr>
              <w:t>Pflichtenheft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C78EC">
              <w:rPr>
                <w:sz w:val="28"/>
                <w:szCs w:val="28"/>
              </w:rPr>
              <w:t>6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CC78EC">
              <w:rPr>
                <w:sz w:val="28"/>
                <w:szCs w:val="28"/>
              </w:rPr>
              <w:t>Definierte Umsetzung des Projektes / Pflichtenheft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CC78EC">
              <w:rPr>
                <w:sz w:val="28"/>
                <w:szCs w:val="28"/>
              </w:rPr>
              <w:t>Pflichtenheft schreiben, Umsetzung des Projektes definieren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8E4D20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E4D20">
              <w:rPr>
                <w:sz w:val="28"/>
                <w:szCs w:val="28"/>
              </w:rPr>
              <w:t>Einigkeit, unmögliche Umsetzansätze, Abweichung der Anforderungen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E4D2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E4D20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4D20">
              <w:rPr>
                <w:sz w:val="28"/>
                <w:szCs w:val="28"/>
              </w:rPr>
              <w:t>Kern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E4D20">
              <w:rPr>
                <w:sz w:val="28"/>
                <w:szCs w:val="28"/>
              </w:rPr>
              <w:t xml:space="preserve">Stark, </w:t>
            </w:r>
            <w:proofErr w:type="spellStart"/>
            <w:r w:rsidR="008E4D20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 w:rsidR="00367EC5">
              <w:rPr>
                <w:sz w:val="28"/>
                <w:szCs w:val="28"/>
              </w:rPr>
              <w:t xml:space="preserve">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E4D20">
              <w:rPr>
                <w:sz w:val="28"/>
                <w:szCs w:val="28"/>
              </w:rPr>
              <w:t>Zeitplan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E4D20">
              <w:rPr>
                <w:sz w:val="28"/>
                <w:szCs w:val="28"/>
              </w:rPr>
              <w:t>7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E4D20">
              <w:rPr>
                <w:sz w:val="28"/>
                <w:szCs w:val="28"/>
              </w:rPr>
              <w:t>Überblick über die genaue Projektzeit und die Aufgaben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9E71E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E4D20">
              <w:rPr>
                <w:sz w:val="28"/>
                <w:szCs w:val="28"/>
              </w:rPr>
              <w:t xml:space="preserve">Zeitplan erstellen, genaue Stundenzahl </w:t>
            </w:r>
            <w:r w:rsidR="009E71E7">
              <w:rPr>
                <w:sz w:val="28"/>
                <w:szCs w:val="28"/>
              </w:rPr>
              <w:t>für die Aufgaben vorgeben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9E71E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9E71E7">
              <w:rPr>
                <w:sz w:val="28"/>
                <w:szCs w:val="28"/>
              </w:rPr>
              <w:t>grobes Verschätzen des Aufwandes, Fehlkalkulation der Zeit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9E71E7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9E71E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9E71E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9E71E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</w:t>
            </w:r>
            <w:r w:rsidR="00367EC5">
              <w:rPr>
                <w:sz w:val="28"/>
                <w:szCs w:val="28"/>
              </w:rPr>
              <w:t xml:space="preserve">t: 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97671">
              <w:rPr>
                <w:sz w:val="28"/>
                <w:szCs w:val="28"/>
              </w:rPr>
              <w:t>Risikoanalyse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97671">
              <w:rPr>
                <w:sz w:val="28"/>
                <w:szCs w:val="28"/>
              </w:rPr>
              <w:t>8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97671">
              <w:rPr>
                <w:sz w:val="28"/>
                <w:szCs w:val="28"/>
              </w:rPr>
              <w:t>Risiken kennen und evtl. vorbeugen können, Konsequenzen kennen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97671">
              <w:rPr>
                <w:sz w:val="28"/>
                <w:szCs w:val="28"/>
              </w:rPr>
              <w:t>Risiken erkennen und definieren, Risikoanalyse erstellen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97671">
              <w:rPr>
                <w:sz w:val="28"/>
                <w:szCs w:val="28"/>
              </w:rPr>
              <w:t>Risiken nicht erkennen, Übersehen von Problemen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97671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97671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proofErr w:type="spellStart"/>
            <w:r w:rsidR="00897671">
              <w:rPr>
                <w:sz w:val="28"/>
                <w:szCs w:val="28"/>
              </w:rPr>
              <w:t>Doß</w:t>
            </w:r>
            <w:proofErr w:type="spellEnd"/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97671"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F0441C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 w:rsidR="00367EC5">
              <w:rPr>
                <w:sz w:val="28"/>
                <w:szCs w:val="28"/>
              </w:rPr>
              <w:t xml:space="preserve">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0C5F5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0C5F52">
              <w:rPr>
                <w:sz w:val="28"/>
                <w:szCs w:val="28"/>
              </w:rPr>
              <w:t>Projektkalkulation</w:t>
            </w:r>
            <w:r w:rsidR="00897671">
              <w:rPr>
                <w:sz w:val="28"/>
                <w:szCs w:val="28"/>
              </w:rPr>
              <w:t xml:space="preserve">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0C5F52">
              <w:rPr>
                <w:sz w:val="28"/>
                <w:szCs w:val="28"/>
              </w:rPr>
              <w:t>9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0C5F52">
              <w:rPr>
                <w:sz w:val="28"/>
                <w:szCs w:val="28"/>
              </w:rPr>
              <w:t>Preiskalkulation abschließen, um ein Angebot erstellen zu können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0C5F52">
              <w:rPr>
                <w:sz w:val="28"/>
                <w:szCs w:val="28"/>
              </w:rPr>
              <w:t>Handlungskostenzuschlagssatz kalkulieren, Preise kalkulieren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0C5F52">
              <w:rPr>
                <w:sz w:val="28"/>
                <w:szCs w:val="28"/>
              </w:rPr>
              <w:t>Fehlkalkulation, Verrechnungen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C5F52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0C5F52">
              <w:rPr>
                <w:sz w:val="28"/>
                <w:szCs w:val="28"/>
              </w:rPr>
              <w:t>2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0C5F52">
              <w:rPr>
                <w:sz w:val="28"/>
                <w:szCs w:val="28"/>
              </w:rPr>
              <w:t>Kern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0C5F52">
              <w:rPr>
                <w:sz w:val="28"/>
                <w:szCs w:val="28"/>
              </w:rPr>
              <w:t>Stark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Pr="00E16C4E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F0441C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1B62F3">
              <w:rPr>
                <w:sz w:val="28"/>
                <w:szCs w:val="28"/>
              </w:rPr>
              <w:t>Angebot erstellen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1B62F3">
              <w:rPr>
                <w:sz w:val="28"/>
                <w:szCs w:val="28"/>
              </w:rPr>
              <w:t>10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1B62F3">
              <w:rPr>
                <w:sz w:val="28"/>
                <w:szCs w:val="28"/>
              </w:rPr>
              <w:t>Ein fertiges Angebot für den Kunden haben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1B62F3">
              <w:rPr>
                <w:sz w:val="28"/>
                <w:szCs w:val="28"/>
              </w:rPr>
              <w:t>Formulierung eines Angebotes für den Kunden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B62F3">
              <w:rPr>
                <w:sz w:val="28"/>
                <w:szCs w:val="28"/>
              </w:rPr>
              <w:t>Rechtschreibfehler, falsche Anschrift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1B62F3">
              <w:rPr>
                <w:sz w:val="28"/>
                <w:szCs w:val="28"/>
              </w:rPr>
              <w:t>2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B62F3">
              <w:rPr>
                <w:sz w:val="28"/>
                <w:szCs w:val="28"/>
              </w:rPr>
              <w:t>1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B62F3">
              <w:rPr>
                <w:sz w:val="28"/>
                <w:szCs w:val="28"/>
              </w:rPr>
              <w:t>Stark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1B62F3">
              <w:rPr>
                <w:sz w:val="28"/>
                <w:szCs w:val="28"/>
              </w:rPr>
              <w:t>Kern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8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84496" w:rsidRPr="00E16C4E" w:rsidTr="00F84496">
        <w:trPr>
          <w:trHeight w:val="465"/>
        </w:trPr>
        <w:tc>
          <w:tcPr>
            <w:tcW w:w="4939" w:type="dxa"/>
            <w:vMerge w:val="restart"/>
            <w:vAlign w:val="center"/>
          </w:tcPr>
          <w:p w:rsidR="00F84496" w:rsidRPr="00E16C4E" w:rsidRDefault="00F84496" w:rsidP="00F84496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46EDB">
              <w:rPr>
                <w:sz w:val="28"/>
                <w:szCs w:val="28"/>
              </w:rPr>
              <w:t>Entwicklung (!AUFTEILEN!)</w:t>
            </w:r>
          </w:p>
        </w:tc>
      </w:tr>
      <w:tr w:rsidR="00F84496" w:rsidRPr="00E16C4E" w:rsidTr="00F84496">
        <w:trPr>
          <w:trHeight w:val="465"/>
        </w:trPr>
        <w:tc>
          <w:tcPr>
            <w:tcW w:w="4939" w:type="dxa"/>
            <w:vMerge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84496" w:rsidRPr="00E16C4E" w:rsidTr="00F84496">
        <w:trPr>
          <w:trHeight w:val="689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84496" w:rsidRPr="00E16C4E" w:rsidTr="00F84496">
        <w:trPr>
          <w:trHeight w:val="683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84496" w:rsidRPr="00E16C4E" w:rsidTr="00F84496">
        <w:trPr>
          <w:trHeight w:val="665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84496" w:rsidRPr="00E16C4E" w:rsidTr="00F84496">
        <w:trPr>
          <w:trHeight w:val="465"/>
        </w:trPr>
        <w:tc>
          <w:tcPr>
            <w:tcW w:w="4939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bookmarkStart w:id="0" w:name="_GoBack"/>
            <w:bookmarkEnd w:id="0"/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84496" w:rsidRPr="00E16C4E" w:rsidTr="00F84496">
        <w:trPr>
          <w:trHeight w:val="465"/>
        </w:trPr>
        <w:tc>
          <w:tcPr>
            <w:tcW w:w="9879" w:type="dxa"/>
            <w:gridSpan w:val="2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84496" w:rsidRPr="00E16C4E" w:rsidTr="00F84496">
        <w:trPr>
          <w:trHeight w:val="465"/>
        </w:trPr>
        <w:tc>
          <w:tcPr>
            <w:tcW w:w="9879" w:type="dxa"/>
            <w:gridSpan w:val="2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tbl>
      <w:tblPr>
        <w:tblStyle w:val="TableGrid"/>
        <w:tblpPr w:leftFromText="141" w:rightFromText="141" w:vertAnchor="page" w:horzAnchor="margin" w:tblpY="72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84496" w:rsidRPr="00E16C4E" w:rsidTr="00F84496">
        <w:trPr>
          <w:trHeight w:val="465"/>
        </w:trPr>
        <w:tc>
          <w:tcPr>
            <w:tcW w:w="4939" w:type="dxa"/>
            <w:vMerge w:val="restart"/>
            <w:vAlign w:val="center"/>
          </w:tcPr>
          <w:p w:rsidR="00F84496" w:rsidRPr="00E16C4E" w:rsidRDefault="00F84496" w:rsidP="00F84496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46EDB">
              <w:rPr>
                <w:sz w:val="28"/>
                <w:szCs w:val="28"/>
              </w:rPr>
              <w:t>Funktionalität testen</w:t>
            </w:r>
          </w:p>
        </w:tc>
      </w:tr>
      <w:tr w:rsidR="00F84496" w:rsidRPr="00E16C4E" w:rsidTr="00F84496">
        <w:trPr>
          <w:trHeight w:val="465"/>
        </w:trPr>
        <w:tc>
          <w:tcPr>
            <w:tcW w:w="4939" w:type="dxa"/>
            <w:vMerge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84496" w:rsidRPr="00E16C4E" w:rsidTr="00F84496">
        <w:trPr>
          <w:trHeight w:val="689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84496" w:rsidRPr="00E16C4E" w:rsidTr="00F84496">
        <w:trPr>
          <w:trHeight w:val="683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84496" w:rsidRPr="00E16C4E" w:rsidTr="00F84496">
        <w:trPr>
          <w:trHeight w:val="665"/>
        </w:trPr>
        <w:tc>
          <w:tcPr>
            <w:tcW w:w="9879" w:type="dxa"/>
            <w:gridSpan w:val="2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84496" w:rsidRPr="00E16C4E" w:rsidTr="00F84496">
        <w:trPr>
          <w:trHeight w:val="465"/>
        </w:trPr>
        <w:tc>
          <w:tcPr>
            <w:tcW w:w="4939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84496" w:rsidRPr="00E16C4E" w:rsidTr="00F84496">
        <w:trPr>
          <w:trHeight w:val="465"/>
        </w:trPr>
        <w:tc>
          <w:tcPr>
            <w:tcW w:w="9879" w:type="dxa"/>
            <w:gridSpan w:val="2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84496" w:rsidRPr="00E16C4E" w:rsidTr="00F84496">
        <w:trPr>
          <w:trHeight w:val="465"/>
        </w:trPr>
        <w:tc>
          <w:tcPr>
            <w:tcW w:w="9879" w:type="dxa"/>
            <w:gridSpan w:val="2"/>
            <w:vAlign w:val="center"/>
          </w:tcPr>
          <w:p w:rsidR="00F84496" w:rsidRPr="00E16C4E" w:rsidRDefault="00F84496" w:rsidP="00F8449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E16C4E" w:rsidRDefault="00E16C4E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46EDB" w:rsidRPr="00E16C4E" w:rsidTr="00C825AA">
        <w:trPr>
          <w:trHeight w:val="465"/>
        </w:trPr>
        <w:tc>
          <w:tcPr>
            <w:tcW w:w="4939" w:type="dxa"/>
            <w:vMerge w:val="restart"/>
            <w:vAlign w:val="center"/>
          </w:tcPr>
          <w:p w:rsidR="00A46EDB" w:rsidRPr="00E16C4E" w:rsidRDefault="00A46EDB" w:rsidP="00C825AA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Soll-Ist Vergleich 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Merge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A46EDB" w:rsidRPr="00E16C4E" w:rsidTr="00C825AA">
        <w:trPr>
          <w:trHeight w:val="689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A46EDB" w:rsidRPr="00E16C4E" w:rsidTr="00C825AA">
        <w:trPr>
          <w:trHeight w:val="683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A46EDB" w:rsidRPr="00E16C4E" w:rsidTr="00C825AA">
        <w:trPr>
          <w:trHeight w:val="665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tbl>
      <w:tblPr>
        <w:tblStyle w:val="TableGrid"/>
        <w:tblpPr w:leftFromText="141" w:rightFromText="141" w:vertAnchor="page" w:horzAnchor="margin" w:tblpY="72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46EDB" w:rsidRPr="00E16C4E" w:rsidTr="00C825AA">
        <w:trPr>
          <w:trHeight w:val="465"/>
        </w:trPr>
        <w:tc>
          <w:tcPr>
            <w:tcW w:w="4939" w:type="dxa"/>
            <w:vMerge w:val="restart"/>
            <w:vAlign w:val="center"/>
          </w:tcPr>
          <w:p w:rsidR="00A46EDB" w:rsidRPr="00E16C4E" w:rsidRDefault="00A46EDB" w:rsidP="00C825AA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Produkt übergeben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Merge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A46EDB" w:rsidRPr="00E16C4E" w:rsidTr="00C825AA">
        <w:trPr>
          <w:trHeight w:val="689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A46EDB" w:rsidRPr="00E16C4E" w:rsidTr="00C825AA">
        <w:trPr>
          <w:trHeight w:val="683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A46EDB" w:rsidRPr="00E16C4E" w:rsidTr="00C825AA">
        <w:trPr>
          <w:trHeight w:val="665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F84496" w:rsidRPr="00806723" w:rsidRDefault="00F84496" w:rsidP="00806723">
      <w:pPr>
        <w:rPr>
          <w:sz w:val="28"/>
          <w:szCs w:val="28"/>
        </w:rPr>
      </w:pPr>
    </w:p>
    <w:sectPr w:rsidR="00F84496" w:rsidRPr="00806723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6723"/>
    <w:rsid w:val="000C5F52"/>
    <w:rsid w:val="00117399"/>
    <w:rsid w:val="0018723F"/>
    <w:rsid w:val="001B62F3"/>
    <w:rsid w:val="00241134"/>
    <w:rsid w:val="003375A0"/>
    <w:rsid w:val="00367EC5"/>
    <w:rsid w:val="004574E3"/>
    <w:rsid w:val="0048398D"/>
    <w:rsid w:val="004F6BF7"/>
    <w:rsid w:val="00543311"/>
    <w:rsid w:val="00556ECC"/>
    <w:rsid w:val="006572F3"/>
    <w:rsid w:val="007B3FF6"/>
    <w:rsid w:val="007D4784"/>
    <w:rsid w:val="00806723"/>
    <w:rsid w:val="00851851"/>
    <w:rsid w:val="00897671"/>
    <w:rsid w:val="008E4D20"/>
    <w:rsid w:val="00985EA1"/>
    <w:rsid w:val="009D004E"/>
    <w:rsid w:val="009E71E7"/>
    <w:rsid w:val="00A46EDB"/>
    <w:rsid w:val="00A510F2"/>
    <w:rsid w:val="00AB4D9E"/>
    <w:rsid w:val="00AE6293"/>
    <w:rsid w:val="00CC78EC"/>
    <w:rsid w:val="00CF775C"/>
    <w:rsid w:val="00DD71C1"/>
    <w:rsid w:val="00E16C4E"/>
    <w:rsid w:val="00E403A5"/>
    <w:rsid w:val="00F0441C"/>
    <w:rsid w:val="00F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16DA"/>
  <w15:docId w15:val="{1E36F239-26E7-4597-A485-26AF1197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lnehmer\Documents\Berufsschule\Projekt%202%20Website\Arbeitspakete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Arbeitspaket.dotx</Template>
  <TotalTime>0</TotalTime>
  <Pages>7</Pages>
  <Words>617</Words>
  <Characters>3890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Sebastian Kern</cp:lastModifiedBy>
  <cp:revision>9</cp:revision>
  <dcterms:created xsi:type="dcterms:W3CDTF">2017-01-19T11:34:00Z</dcterms:created>
  <dcterms:modified xsi:type="dcterms:W3CDTF">2017-02-01T13:38:00Z</dcterms:modified>
</cp:coreProperties>
</file>