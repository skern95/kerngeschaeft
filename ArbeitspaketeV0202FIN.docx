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16C4E" w:rsidRPr="00E16C4E" w:rsidTr="00E16C4E">
        <w:trPr>
          <w:trHeight w:val="465"/>
        </w:trPr>
        <w:tc>
          <w:tcPr>
            <w:tcW w:w="4939" w:type="dxa"/>
            <w:vMerge w:val="restart"/>
            <w:vAlign w:val="center"/>
          </w:tcPr>
          <w:p w:rsidR="00E16C4E" w:rsidRPr="00E16C4E" w:rsidRDefault="00E16C4E" w:rsidP="00367E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 w:rsidR="00367EC5">
              <w:rPr>
                <w:sz w:val="28"/>
                <w:szCs w:val="28"/>
              </w:rPr>
              <w:t>Erstellung eines Webauftritts</w:t>
            </w: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806723">
              <w:rPr>
                <w:sz w:val="28"/>
                <w:szCs w:val="28"/>
              </w:rPr>
              <w:t>Kundenakquise</w:t>
            </w:r>
          </w:p>
        </w:tc>
      </w:tr>
      <w:tr w:rsidR="00E16C4E" w:rsidRPr="00E16C4E" w:rsidTr="00E16C4E">
        <w:trPr>
          <w:trHeight w:val="465"/>
        </w:trPr>
        <w:tc>
          <w:tcPr>
            <w:tcW w:w="4939" w:type="dxa"/>
            <w:vMerge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806723">
              <w:rPr>
                <w:sz w:val="28"/>
                <w:szCs w:val="28"/>
              </w:rPr>
              <w:t>1</w:t>
            </w:r>
          </w:p>
        </w:tc>
      </w:tr>
      <w:tr w:rsidR="00E16C4E" w:rsidRPr="00E16C4E" w:rsidTr="00E16C4E">
        <w:trPr>
          <w:trHeight w:val="689"/>
        </w:trPr>
        <w:tc>
          <w:tcPr>
            <w:tcW w:w="9879" w:type="dxa"/>
            <w:gridSpan w:val="2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806723">
              <w:rPr>
                <w:sz w:val="28"/>
                <w:szCs w:val="28"/>
              </w:rPr>
              <w:t>Akquise eines geeigneten Kunden</w:t>
            </w:r>
          </w:p>
        </w:tc>
      </w:tr>
      <w:tr w:rsidR="00E16C4E" w:rsidRPr="00E16C4E" w:rsidTr="00E16C4E">
        <w:trPr>
          <w:trHeight w:val="683"/>
        </w:trPr>
        <w:tc>
          <w:tcPr>
            <w:tcW w:w="9879" w:type="dxa"/>
            <w:gridSpan w:val="2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806723">
              <w:rPr>
                <w:sz w:val="28"/>
                <w:szCs w:val="28"/>
              </w:rPr>
              <w:t>Kontaktieren des Kunden, kurze Befragung über gewünschten Inhalt, Entscheidungsfindung</w:t>
            </w:r>
          </w:p>
        </w:tc>
      </w:tr>
      <w:tr w:rsidR="00E16C4E" w:rsidRPr="00E16C4E" w:rsidTr="00E16C4E">
        <w:trPr>
          <w:trHeight w:val="665"/>
        </w:trPr>
        <w:tc>
          <w:tcPr>
            <w:tcW w:w="9879" w:type="dxa"/>
            <w:gridSpan w:val="2"/>
          </w:tcPr>
          <w:p w:rsidR="00543311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806723">
              <w:rPr>
                <w:sz w:val="28"/>
                <w:szCs w:val="28"/>
              </w:rPr>
              <w:t>Kundenlosigkeit, falsche Auswahl</w:t>
            </w:r>
          </w:p>
        </w:tc>
      </w:tr>
      <w:tr w:rsidR="00E16C4E" w:rsidRPr="00E16C4E" w:rsidTr="00E16C4E">
        <w:trPr>
          <w:trHeight w:val="465"/>
        </w:trPr>
        <w:tc>
          <w:tcPr>
            <w:tcW w:w="4939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806723"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806723">
              <w:rPr>
                <w:sz w:val="28"/>
                <w:szCs w:val="28"/>
              </w:rPr>
              <w:t>4</w:t>
            </w:r>
          </w:p>
        </w:tc>
      </w:tr>
      <w:tr w:rsidR="00E16C4E" w:rsidRPr="00E16C4E" w:rsidTr="00E16C4E">
        <w:trPr>
          <w:trHeight w:val="465"/>
        </w:trPr>
        <w:tc>
          <w:tcPr>
            <w:tcW w:w="9879" w:type="dxa"/>
            <w:gridSpan w:val="2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806723">
              <w:rPr>
                <w:sz w:val="28"/>
                <w:szCs w:val="28"/>
              </w:rPr>
              <w:t>Kern</w:t>
            </w:r>
          </w:p>
        </w:tc>
      </w:tr>
      <w:tr w:rsidR="00E16C4E" w:rsidRPr="00E16C4E" w:rsidTr="00E16C4E">
        <w:trPr>
          <w:trHeight w:val="465"/>
        </w:trPr>
        <w:tc>
          <w:tcPr>
            <w:tcW w:w="9879" w:type="dxa"/>
            <w:gridSpan w:val="2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806723">
              <w:rPr>
                <w:sz w:val="28"/>
                <w:szCs w:val="28"/>
              </w:rPr>
              <w:t>Doß</w:t>
            </w:r>
          </w:p>
        </w:tc>
      </w:tr>
    </w:tbl>
    <w:p w:rsidR="007D4784" w:rsidRPr="00E16C4E" w:rsidRDefault="007D4784">
      <w:pPr>
        <w:rPr>
          <w:sz w:val="28"/>
          <w:szCs w:val="28"/>
        </w:rPr>
      </w:pPr>
    </w:p>
    <w:p w:rsidR="00E16C4E" w:rsidRPr="00E16C4E" w:rsidRDefault="00E16C4E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A510F2" w:rsidRPr="00E16C4E" w:rsidTr="00A510F2">
        <w:trPr>
          <w:trHeight w:val="465"/>
        </w:trPr>
        <w:tc>
          <w:tcPr>
            <w:tcW w:w="4939" w:type="dxa"/>
            <w:vMerge w:val="restart"/>
            <w:vAlign w:val="center"/>
          </w:tcPr>
          <w:p w:rsidR="00A510F2" w:rsidRPr="00E16C4E" w:rsidRDefault="00A510F2" w:rsidP="00367E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 w:rsidR="00367EC5">
              <w:rPr>
                <w:sz w:val="28"/>
                <w:szCs w:val="28"/>
              </w:rPr>
              <w:t>Erstellung eines Webauftritts</w:t>
            </w: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806723">
              <w:rPr>
                <w:sz w:val="28"/>
                <w:szCs w:val="28"/>
              </w:rPr>
              <w:t>Nutzwert</w:t>
            </w:r>
            <w:r w:rsidR="006572F3">
              <w:rPr>
                <w:sz w:val="28"/>
                <w:szCs w:val="28"/>
              </w:rPr>
              <w:t>analyse</w:t>
            </w:r>
          </w:p>
        </w:tc>
      </w:tr>
      <w:tr w:rsidR="00A510F2" w:rsidRPr="00E16C4E" w:rsidTr="00A510F2">
        <w:trPr>
          <w:trHeight w:val="465"/>
        </w:trPr>
        <w:tc>
          <w:tcPr>
            <w:tcW w:w="4939" w:type="dxa"/>
            <w:vMerge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6572F3">
              <w:rPr>
                <w:sz w:val="28"/>
                <w:szCs w:val="28"/>
              </w:rPr>
              <w:t>2</w:t>
            </w:r>
          </w:p>
        </w:tc>
      </w:tr>
      <w:tr w:rsidR="00A510F2" w:rsidRPr="00E16C4E" w:rsidTr="00A510F2">
        <w:trPr>
          <w:trHeight w:val="689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6572F3">
              <w:rPr>
                <w:sz w:val="28"/>
                <w:szCs w:val="28"/>
              </w:rPr>
              <w:t>Standortfindung</w:t>
            </w:r>
          </w:p>
        </w:tc>
      </w:tr>
      <w:tr w:rsidR="00A510F2" w:rsidRPr="00E16C4E" w:rsidTr="00A510F2">
        <w:trPr>
          <w:trHeight w:val="683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6572F3">
              <w:rPr>
                <w:sz w:val="28"/>
                <w:szCs w:val="28"/>
              </w:rPr>
              <w:t>Ermittlung eines geeigneten Standortes für ConceptIT</w:t>
            </w:r>
          </w:p>
        </w:tc>
      </w:tr>
      <w:tr w:rsidR="00A510F2" w:rsidRPr="00E16C4E" w:rsidTr="00A510F2">
        <w:trPr>
          <w:trHeight w:val="665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117399">
              <w:rPr>
                <w:sz w:val="28"/>
                <w:szCs w:val="28"/>
              </w:rPr>
              <w:t>falsche Standortentscheidung</w:t>
            </w:r>
          </w:p>
        </w:tc>
      </w:tr>
      <w:tr w:rsidR="00A510F2" w:rsidRPr="00E16C4E" w:rsidTr="00A510F2">
        <w:trPr>
          <w:trHeight w:val="465"/>
        </w:trPr>
        <w:tc>
          <w:tcPr>
            <w:tcW w:w="4939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5E20E2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117399">
              <w:rPr>
                <w:sz w:val="28"/>
                <w:szCs w:val="28"/>
              </w:rPr>
              <w:t>4</w:t>
            </w:r>
          </w:p>
        </w:tc>
      </w:tr>
      <w:tr w:rsidR="00A510F2" w:rsidRPr="00E16C4E" w:rsidTr="00A510F2">
        <w:trPr>
          <w:trHeight w:val="465"/>
        </w:trPr>
        <w:tc>
          <w:tcPr>
            <w:tcW w:w="9879" w:type="dxa"/>
            <w:gridSpan w:val="2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117399">
              <w:rPr>
                <w:sz w:val="28"/>
                <w:szCs w:val="28"/>
              </w:rPr>
              <w:t>Kern</w:t>
            </w:r>
          </w:p>
        </w:tc>
      </w:tr>
      <w:tr w:rsidR="00A510F2" w:rsidRPr="00E16C4E" w:rsidTr="00A510F2">
        <w:trPr>
          <w:trHeight w:val="465"/>
        </w:trPr>
        <w:tc>
          <w:tcPr>
            <w:tcW w:w="9879" w:type="dxa"/>
            <w:gridSpan w:val="2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117399">
              <w:rPr>
                <w:sz w:val="28"/>
                <w:szCs w:val="28"/>
              </w:rPr>
              <w:t>Doß</w:t>
            </w:r>
          </w:p>
        </w:tc>
      </w:tr>
    </w:tbl>
    <w:p w:rsidR="00806723" w:rsidRDefault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tabs>
          <w:tab w:val="left" w:pos="130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06723" w:rsidRPr="00806723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 w:rsidR="00367EC5"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4F6BF7">
              <w:rPr>
                <w:sz w:val="28"/>
                <w:szCs w:val="28"/>
              </w:rPr>
              <w:t>Anforderungsanalyse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4F6BF7">
              <w:rPr>
                <w:sz w:val="28"/>
                <w:szCs w:val="28"/>
              </w:rPr>
              <w:t>3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4F6BF7">
              <w:rPr>
                <w:sz w:val="28"/>
                <w:szCs w:val="28"/>
              </w:rPr>
              <w:t>Dedizierte Beschreibung der Anforderungen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4F6BF7">
              <w:rPr>
                <w:sz w:val="28"/>
                <w:szCs w:val="28"/>
              </w:rPr>
              <w:t>Kundengespräche, Sammlung und Priorisierung der Anforderungen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4F6BF7">
              <w:rPr>
                <w:sz w:val="28"/>
                <w:szCs w:val="28"/>
              </w:rPr>
              <w:t>Fehleinschätzung der Machbarkeit und zeitlichen Dimension, Missverständnisse mit dem Kunden, falsche Priorisierung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ED3922"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4F6BF7">
              <w:rPr>
                <w:sz w:val="28"/>
                <w:szCs w:val="28"/>
              </w:rPr>
              <w:t>3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4F6BF7">
              <w:rPr>
                <w:sz w:val="28"/>
                <w:szCs w:val="28"/>
              </w:rPr>
              <w:t>Doß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4F6BF7">
              <w:rPr>
                <w:sz w:val="28"/>
                <w:szCs w:val="28"/>
              </w:rPr>
              <w:t>Stark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E16C4E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367EC5" w:rsidP="00367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Projekt:  Erstellung eines Webauftritts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4F6BF7">
              <w:rPr>
                <w:sz w:val="28"/>
                <w:szCs w:val="28"/>
              </w:rPr>
              <w:t>Lasten</w:t>
            </w:r>
            <w:r w:rsidR="00AE6293">
              <w:rPr>
                <w:sz w:val="28"/>
                <w:szCs w:val="28"/>
              </w:rPr>
              <w:t>heft</w:t>
            </w:r>
            <w:r w:rsidR="004F6BF7">
              <w:rPr>
                <w:sz w:val="28"/>
                <w:szCs w:val="28"/>
              </w:rPr>
              <w:t xml:space="preserve"> erstellen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4F6BF7">
              <w:rPr>
                <w:sz w:val="28"/>
                <w:szCs w:val="28"/>
              </w:rPr>
              <w:t>4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4F6BF7">
              <w:rPr>
                <w:sz w:val="28"/>
                <w:szCs w:val="28"/>
              </w:rPr>
              <w:t>Lastenheft erstellt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4F6BF7">
              <w:rPr>
                <w:sz w:val="28"/>
                <w:szCs w:val="28"/>
              </w:rPr>
              <w:t>Lastenheft schreiben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4F6BF7">
              <w:rPr>
                <w:sz w:val="28"/>
                <w:szCs w:val="28"/>
              </w:rPr>
              <w:t>Uneinigkeit mit dem Kunden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C842E6"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4F6BF7">
              <w:rPr>
                <w:sz w:val="28"/>
                <w:szCs w:val="28"/>
              </w:rPr>
              <w:t>1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4F6BF7">
              <w:rPr>
                <w:sz w:val="28"/>
                <w:szCs w:val="28"/>
              </w:rPr>
              <w:t>Hofmann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4F6BF7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4F6BF7">
              <w:rPr>
                <w:sz w:val="28"/>
                <w:szCs w:val="28"/>
              </w:rPr>
              <w:t>Stark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367E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 w:rsidR="00367EC5"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AE6293">
              <w:rPr>
                <w:sz w:val="28"/>
                <w:szCs w:val="28"/>
              </w:rPr>
              <w:t>IST-Analyse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AE6293">
              <w:rPr>
                <w:sz w:val="28"/>
                <w:szCs w:val="28"/>
              </w:rPr>
              <w:t>5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AE6293" w:rsidRDefault="00806723" w:rsidP="00AE6293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AE6293">
              <w:rPr>
                <w:sz w:val="28"/>
                <w:szCs w:val="28"/>
              </w:rPr>
              <w:t>Feststellung des aktuellen Standes der Website</w:t>
            </w:r>
          </w:p>
          <w:p w:rsidR="00806723" w:rsidRPr="00E16C4E" w:rsidRDefault="00AE6293" w:rsidP="00AE6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 der Arbeitsumgebung vertraut machen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AE6293">
              <w:rPr>
                <w:sz w:val="28"/>
                <w:szCs w:val="28"/>
              </w:rPr>
              <w:t>Aktuelle Website betrachten, Funktionalitäten analysieren, Probleme feststellen, Verbesserungsideen sammeln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AE6293">
              <w:rPr>
                <w:sz w:val="28"/>
                <w:szCs w:val="28"/>
              </w:rPr>
              <w:t>Momentane Probleme der Website nicht erkennen oder falsch auffassen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9A6F2D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CC78EC">
              <w:rPr>
                <w:sz w:val="28"/>
                <w:szCs w:val="28"/>
              </w:rPr>
              <w:t>1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AE6293">
              <w:rPr>
                <w:sz w:val="28"/>
                <w:szCs w:val="28"/>
              </w:rPr>
              <w:t>Doß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AE6293">
              <w:rPr>
                <w:sz w:val="28"/>
                <w:szCs w:val="28"/>
              </w:rPr>
              <w:t>Hofmann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E16C4E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367E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</w:t>
            </w:r>
            <w:r w:rsidR="00367EC5">
              <w:rPr>
                <w:sz w:val="28"/>
                <w:szCs w:val="28"/>
              </w:rPr>
              <w:t>kt:  Erstellung eines Webauftritts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CC78EC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CC78EC">
              <w:rPr>
                <w:sz w:val="28"/>
                <w:szCs w:val="28"/>
              </w:rPr>
              <w:t>Pflichtenheft erstellen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C78EC">
              <w:rPr>
                <w:sz w:val="28"/>
                <w:szCs w:val="28"/>
              </w:rPr>
              <w:t>6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CC78EC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CC78EC">
              <w:rPr>
                <w:sz w:val="28"/>
                <w:szCs w:val="28"/>
              </w:rPr>
              <w:t>Definierte Umsetzung des Projektes / Pflichtenheft erstellt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CC78EC">
              <w:rPr>
                <w:sz w:val="28"/>
                <w:szCs w:val="28"/>
              </w:rPr>
              <w:t>Pflichtenheft schreiben, Umsetzung des Projektes definieren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8E4D20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8E4D20">
              <w:rPr>
                <w:sz w:val="28"/>
                <w:szCs w:val="28"/>
              </w:rPr>
              <w:t>Einigkeit, unmögliche Umsetzansätze, Abweichung der Anforderungen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8E0E72">
              <w:rPr>
                <w:sz w:val="28"/>
                <w:szCs w:val="28"/>
              </w:rPr>
              <w:t>16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3B3FB2">
              <w:rPr>
                <w:sz w:val="28"/>
                <w:szCs w:val="28"/>
              </w:rPr>
              <w:t>2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8E4D20">
              <w:rPr>
                <w:sz w:val="28"/>
                <w:szCs w:val="28"/>
              </w:rPr>
              <w:t>Kern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6F1418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8E4D20">
              <w:rPr>
                <w:sz w:val="28"/>
                <w:szCs w:val="28"/>
              </w:rPr>
              <w:t>Stark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Default="00806723" w:rsidP="00806723">
      <w:pPr>
        <w:rPr>
          <w:sz w:val="28"/>
          <w:szCs w:val="28"/>
        </w:rPr>
      </w:pPr>
    </w:p>
    <w:p w:rsidR="00806723" w:rsidRDefault="008067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06723" w:rsidRPr="00E16C4E" w:rsidRDefault="00806723" w:rsidP="00806723">
      <w:pPr>
        <w:rPr>
          <w:sz w:val="28"/>
          <w:szCs w:val="28"/>
        </w:rPr>
      </w:pPr>
    </w:p>
    <w:p w:rsidR="00806723" w:rsidRPr="00E16C4E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2566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A55E7B" w:rsidRPr="00E16C4E" w:rsidTr="00A55E7B">
        <w:trPr>
          <w:trHeight w:val="465"/>
        </w:trPr>
        <w:tc>
          <w:tcPr>
            <w:tcW w:w="4939" w:type="dxa"/>
            <w:vMerge w:val="restart"/>
            <w:vAlign w:val="center"/>
          </w:tcPr>
          <w:p w:rsidR="00A55E7B" w:rsidRPr="00E16C4E" w:rsidRDefault="00A55E7B" w:rsidP="00A55E7B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</w:t>
            </w:r>
            <w:r>
              <w:rPr>
                <w:sz w:val="28"/>
                <w:szCs w:val="28"/>
              </w:rPr>
              <w:t>kt:  Erstellung eines Webauftritts</w:t>
            </w:r>
          </w:p>
        </w:tc>
        <w:tc>
          <w:tcPr>
            <w:tcW w:w="4940" w:type="dxa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EC4F04">
              <w:rPr>
                <w:sz w:val="28"/>
                <w:szCs w:val="28"/>
              </w:rPr>
              <w:t xml:space="preserve">Phasen- und </w:t>
            </w:r>
            <w:r>
              <w:rPr>
                <w:sz w:val="28"/>
                <w:szCs w:val="28"/>
              </w:rPr>
              <w:t>Projektstrukturplan erstellen</w:t>
            </w:r>
          </w:p>
        </w:tc>
      </w:tr>
      <w:tr w:rsidR="00A55E7B" w:rsidRPr="00E16C4E" w:rsidTr="00A55E7B">
        <w:trPr>
          <w:trHeight w:val="465"/>
        </w:trPr>
        <w:tc>
          <w:tcPr>
            <w:tcW w:w="4939" w:type="dxa"/>
            <w:vMerge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>
              <w:rPr>
                <w:sz w:val="28"/>
                <w:szCs w:val="28"/>
              </w:rPr>
              <w:t>7</w:t>
            </w:r>
          </w:p>
        </w:tc>
      </w:tr>
      <w:tr w:rsidR="00A55E7B" w:rsidRPr="00E16C4E" w:rsidTr="00A55E7B">
        <w:trPr>
          <w:trHeight w:val="689"/>
        </w:trPr>
        <w:tc>
          <w:tcPr>
            <w:tcW w:w="9879" w:type="dxa"/>
            <w:gridSpan w:val="2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Vorliegender</w:t>
            </w:r>
            <w:r w:rsidR="00EC4F04">
              <w:rPr>
                <w:sz w:val="28"/>
                <w:szCs w:val="28"/>
              </w:rPr>
              <w:t xml:space="preserve"> Phasen- und</w:t>
            </w:r>
            <w:r>
              <w:rPr>
                <w:sz w:val="28"/>
                <w:szCs w:val="28"/>
              </w:rPr>
              <w:t xml:space="preserve"> Projektstrukturplan</w:t>
            </w:r>
          </w:p>
        </w:tc>
      </w:tr>
      <w:tr w:rsidR="00A55E7B" w:rsidRPr="00E16C4E" w:rsidTr="00A55E7B">
        <w:trPr>
          <w:trHeight w:val="683"/>
        </w:trPr>
        <w:tc>
          <w:tcPr>
            <w:tcW w:w="9879" w:type="dxa"/>
            <w:gridSpan w:val="2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Erstellung eines</w:t>
            </w:r>
            <w:r w:rsidR="00EC4F04">
              <w:rPr>
                <w:sz w:val="28"/>
                <w:szCs w:val="28"/>
              </w:rPr>
              <w:t xml:space="preserve"> Phasen- und eines</w:t>
            </w:r>
            <w:r>
              <w:rPr>
                <w:sz w:val="28"/>
                <w:szCs w:val="28"/>
              </w:rPr>
              <w:t xml:space="preserve"> Projektstrukturplanes</w:t>
            </w:r>
          </w:p>
        </w:tc>
      </w:tr>
      <w:tr w:rsidR="00A55E7B" w:rsidRPr="00E16C4E" w:rsidTr="00A55E7B">
        <w:trPr>
          <w:trHeight w:val="665"/>
        </w:trPr>
        <w:tc>
          <w:tcPr>
            <w:tcW w:w="9879" w:type="dxa"/>
            <w:gridSpan w:val="2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Unübersichtlichkeit, strukturlos</w:t>
            </w:r>
          </w:p>
        </w:tc>
      </w:tr>
      <w:tr w:rsidR="00A55E7B" w:rsidRPr="00E16C4E" w:rsidTr="00A55E7B">
        <w:trPr>
          <w:trHeight w:val="465"/>
        </w:trPr>
        <w:tc>
          <w:tcPr>
            <w:tcW w:w="4939" w:type="dxa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755FB0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3E38BD">
              <w:rPr>
                <w:sz w:val="28"/>
                <w:szCs w:val="28"/>
              </w:rPr>
              <w:t>2</w:t>
            </w:r>
          </w:p>
        </w:tc>
      </w:tr>
      <w:tr w:rsidR="00A55E7B" w:rsidRPr="00E16C4E" w:rsidTr="00A55E7B">
        <w:trPr>
          <w:trHeight w:val="465"/>
        </w:trPr>
        <w:tc>
          <w:tcPr>
            <w:tcW w:w="9879" w:type="dxa"/>
            <w:gridSpan w:val="2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Stark</w:t>
            </w:r>
          </w:p>
        </w:tc>
      </w:tr>
      <w:tr w:rsidR="00A55E7B" w:rsidRPr="00E16C4E" w:rsidTr="00A55E7B">
        <w:trPr>
          <w:trHeight w:val="465"/>
        </w:trPr>
        <w:tc>
          <w:tcPr>
            <w:tcW w:w="9879" w:type="dxa"/>
            <w:gridSpan w:val="2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Hofmann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1116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A55E7B" w:rsidRPr="00E16C4E" w:rsidTr="00A55E7B">
        <w:trPr>
          <w:trHeight w:val="465"/>
        </w:trPr>
        <w:tc>
          <w:tcPr>
            <w:tcW w:w="4939" w:type="dxa"/>
            <w:vMerge w:val="restart"/>
            <w:vAlign w:val="center"/>
          </w:tcPr>
          <w:p w:rsidR="00A55E7B" w:rsidRPr="00E16C4E" w:rsidRDefault="00A55E7B" w:rsidP="00A55E7B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Zeitplan erstellen</w:t>
            </w:r>
          </w:p>
        </w:tc>
      </w:tr>
      <w:tr w:rsidR="00A55E7B" w:rsidRPr="00E16C4E" w:rsidTr="00A55E7B">
        <w:trPr>
          <w:trHeight w:val="465"/>
        </w:trPr>
        <w:tc>
          <w:tcPr>
            <w:tcW w:w="4939" w:type="dxa"/>
            <w:vMerge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8</w:t>
            </w:r>
          </w:p>
        </w:tc>
      </w:tr>
      <w:tr w:rsidR="00A55E7B" w:rsidRPr="00E16C4E" w:rsidTr="00A55E7B">
        <w:trPr>
          <w:trHeight w:val="689"/>
        </w:trPr>
        <w:tc>
          <w:tcPr>
            <w:tcW w:w="9879" w:type="dxa"/>
            <w:gridSpan w:val="2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Überblick über die genaue Projektzeit und die Aufgaben</w:t>
            </w:r>
          </w:p>
        </w:tc>
      </w:tr>
      <w:tr w:rsidR="00A55E7B" w:rsidRPr="00E16C4E" w:rsidTr="00A55E7B">
        <w:trPr>
          <w:trHeight w:val="683"/>
        </w:trPr>
        <w:tc>
          <w:tcPr>
            <w:tcW w:w="9879" w:type="dxa"/>
            <w:gridSpan w:val="2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Zeitplan erstellen, genaue Stundenzahl für die Aufgaben vorgeben</w:t>
            </w:r>
          </w:p>
        </w:tc>
      </w:tr>
      <w:tr w:rsidR="00A55E7B" w:rsidRPr="00E16C4E" w:rsidTr="00A55E7B">
        <w:trPr>
          <w:trHeight w:val="665"/>
        </w:trPr>
        <w:tc>
          <w:tcPr>
            <w:tcW w:w="9879" w:type="dxa"/>
            <w:gridSpan w:val="2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grobes Verschätzen des Aufwandes, Fehlkalkulation der Zeit</w:t>
            </w:r>
          </w:p>
        </w:tc>
      </w:tr>
      <w:tr w:rsidR="00A55E7B" w:rsidRPr="00E16C4E" w:rsidTr="00A55E7B">
        <w:trPr>
          <w:trHeight w:val="465"/>
        </w:trPr>
        <w:tc>
          <w:tcPr>
            <w:tcW w:w="4939" w:type="dxa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755FB0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3E38BD">
              <w:rPr>
                <w:sz w:val="28"/>
                <w:szCs w:val="28"/>
              </w:rPr>
              <w:t>2</w:t>
            </w:r>
          </w:p>
        </w:tc>
      </w:tr>
      <w:tr w:rsidR="00A55E7B" w:rsidRPr="00E16C4E" w:rsidTr="00A55E7B">
        <w:trPr>
          <w:trHeight w:val="465"/>
        </w:trPr>
        <w:tc>
          <w:tcPr>
            <w:tcW w:w="9879" w:type="dxa"/>
            <w:gridSpan w:val="2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Hofmann</w:t>
            </w:r>
          </w:p>
        </w:tc>
      </w:tr>
      <w:tr w:rsidR="00A55E7B" w:rsidRPr="00E16C4E" w:rsidTr="00A55E7B">
        <w:trPr>
          <w:trHeight w:val="465"/>
        </w:trPr>
        <w:tc>
          <w:tcPr>
            <w:tcW w:w="9879" w:type="dxa"/>
            <w:gridSpan w:val="2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Stark</w:t>
            </w:r>
          </w:p>
        </w:tc>
      </w:tr>
    </w:tbl>
    <w:p w:rsidR="00806723" w:rsidRDefault="008067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0441C" w:rsidRPr="00E16C4E" w:rsidRDefault="00F0441C" w:rsidP="00F0441C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2206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26F12" w:rsidRPr="00E16C4E" w:rsidTr="00E26F12">
        <w:trPr>
          <w:trHeight w:val="465"/>
        </w:trPr>
        <w:tc>
          <w:tcPr>
            <w:tcW w:w="4939" w:type="dxa"/>
            <w:vMerge w:val="restart"/>
            <w:vAlign w:val="center"/>
          </w:tcPr>
          <w:p w:rsidR="00E26F12" w:rsidRPr="00E16C4E" w:rsidRDefault="00E26F12" w:rsidP="00E26F1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Projek</w:t>
            </w:r>
            <w:r>
              <w:rPr>
                <w:sz w:val="28"/>
                <w:szCs w:val="28"/>
              </w:rPr>
              <w:t>t:  Erstellung eines Webauftritts</w:t>
            </w: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Risikoanalyse</w:t>
            </w:r>
          </w:p>
        </w:tc>
      </w:tr>
      <w:tr w:rsidR="00E26F12" w:rsidRPr="00E16C4E" w:rsidTr="00E26F12">
        <w:trPr>
          <w:trHeight w:val="465"/>
        </w:trPr>
        <w:tc>
          <w:tcPr>
            <w:tcW w:w="4939" w:type="dxa"/>
            <w:vMerge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9</w:t>
            </w:r>
          </w:p>
        </w:tc>
      </w:tr>
      <w:tr w:rsidR="00E26F12" w:rsidRPr="00E16C4E" w:rsidTr="00E26F12">
        <w:trPr>
          <w:trHeight w:val="689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Risiken kennen und evtl. vorbeugen können, Konsequenzen kennen</w:t>
            </w:r>
          </w:p>
        </w:tc>
      </w:tr>
      <w:tr w:rsidR="00E26F12" w:rsidRPr="00E16C4E" w:rsidTr="00E26F12">
        <w:trPr>
          <w:trHeight w:val="683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Risiken erkennen und definieren, Risikoanalyse erstellen</w:t>
            </w:r>
          </w:p>
        </w:tc>
      </w:tr>
      <w:tr w:rsidR="00E26F12" w:rsidRPr="00E16C4E" w:rsidTr="00E26F12">
        <w:trPr>
          <w:trHeight w:val="665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Risiken nicht erkennen, Übersehen von Problemen</w:t>
            </w:r>
          </w:p>
        </w:tc>
      </w:tr>
      <w:tr w:rsidR="00E26F12" w:rsidRPr="00E16C4E" w:rsidTr="00E26F12">
        <w:trPr>
          <w:trHeight w:val="465"/>
        </w:trPr>
        <w:tc>
          <w:tcPr>
            <w:tcW w:w="4939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755FB0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3E38BD">
              <w:rPr>
                <w:sz w:val="28"/>
                <w:szCs w:val="28"/>
              </w:rPr>
              <w:t>2</w:t>
            </w:r>
          </w:p>
        </w:tc>
      </w:tr>
      <w:tr w:rsidR="00E26F12" w:rsidRPr="00E16C4E" w:rsidTr="00E26F12">
        <w:trPr>
          <w:trHeight w:val="465"/>
        </w:trPr>
        <w:tc>
          <w:tcPr>
            <w:tcW w:w="9879" w:type="dxa"/>
            <w:gridSpan w:val="2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Doß</w:t>
            </w:r>
          </w:p>
        </w:tc>
      </w:tr>
      <w:tr w:rsidR="00E26F12" w:rsidRPr="00E16C4E" w:rsidTr="00E26F12">
        <w:trPr>
          <w:trHeight w:val="465"/>
        </w:trPr>
        <w:tc>
          <w:tcPr>
            <w:tcW w:w="9879" w:type="dxa"/>
            <w:gridSpan w:val="2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Hofmann</w:t>
            </w:r>
          </w:p>
        </w:tc>
      </w:tr>
    </w:tbl>
    <w:p w:rsidR="00F0441C" w:rsidRPr="00E16C4E" w:rsidRDefault="00F0441C" w:rsidP="00F0441C">
      <w:pPr>
        <w:rPr>
          <w:sz w:val="28"/>
          <w:szCs w:val="28"/>
        </w:rPr>
      </w:pPr>
    </w:p>
    <w:p w:rsidR="00F0441C" w:rsidRPr="00E16C4E" w:rsidRDefault="00F0441C" w:rsidP="00F0441C">
      <w:pPr>
        <w:rPr>
          <w:sz w:val="28"/>
          <w:szCs w:val="28"/>
        </w:rPr>
      </w:pPr>
    </w:p>
    <w:p w:rsidR="00F0441C" w:rsidRDefault="00F0441C" w:rsidP="00F0441C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9706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26F12" w:rsidRPr="00E16C4E" w:rsidTr="00E26F12">
        <w:trPr>
          <w:trHeight w:val="465"/>
        </w:trPr>
        <w:tc>
          <w:tcPr>
            <w:tcW w:w="4939" w:type="dxa"/>
            <w:vMerge w:val="restart"/>
            <w:vAlign w:val="center"/>
          </w:tcPr>
          <w:p w:rsidR="00E26F12" w:rsidRPr="00E16C4E" w:rsidRDefault="00E26F12" w:rsidP="00E26F1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 xml:space="preserve">Projektkalkulation </w:t>
            </w:r>
          </w:p>
        </w:tc>
      </w:tr>
      <w:tr w:rsidR="00E26F12" w:rsidRPr="00E16C4E" w:rsidTr="00E26F12">
        <w:trPr>
          <w:trHeight w:val="465"/>
        </w:trPr>
        <w:tc>
          <w:tcPr>
            <w:tcW w:w="4939" w:type="dxa"/>
            <w:vMerge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10</w:t>
            </w:r>
          </w:p>
        </w:tc>
      </w:tr>
      <w:tr w:rsidR="00E26F12" w:rsidRPr="00E16C4E" w:rsidTr="00E26F12">
        <w:trPr>
          <w:trHeight w:val="689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Preiskalkulation abschließen, um ein Angebot erstellen zu können</w:t>
            </w:r>
          </w:p>
        </w:tc>
      </w:tr>
      <w:tr w:rsidR="00E26F12" w:rsidRPr="00E16C4E" w:rsidTr="00E26F12">
        <w:trPr>
          <w:trHeight w:val="683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Handlungskostenzuschlagssatz kalkulieren, Preise kalkulieren</w:t>
            </w:r>
          </w:p>
        </w:tc>
      </w:tr>
      <w:tr w:rsidR="00E26F12" w:rsidRPr="00E16C4E" w:rsidTr="00E26F12">
        <w:trPr>
          <w:trHeight w:val="665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Fehlkalkulation, Verrechnungen</w:t>
            </w:r>
          </w:p>
        </w:tc>
      </w:tr>
      <w:tr w:rsidR="00E26F12" w:rsidRPr="00E16C4E" w:rsidTr="00E26F12">
        <w:trPr>
          <w:trHeight w:val="465"/>
        </w:trPr>
        <w:tc>
          <w:tcPr>
            <w:tcW w:w="4939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755FB0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3E38BD">
              <w:rPr>
                <w:sz w:val="28"/>
                <w:szCs w:val="28"/>
              </w:rPr>
              <w:t>2</w:t>
            </w:r>
          </w:p>
        </w:tc>
      </w:tr>
      <w:tr w:rsidR="00E26F12" w:rsidRPr="00E16C4E" w:rsidTr="00E26F12">
        <w:trPr>
          <w:trHeight w:val="465"/>
        </w:trPr>
        <w:tc>
          <w:tcPr>
            <w:tcW w:w="9879" w:type="dxa"/>
            <w:gridSpan w:val="2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Kern</w:t>
            </w:r>
          </w:p>
        </w:tc>
      </w:tr>
      <w:tr w:rsidR="00E26F12" w:rsidRPr="00E16C4E" w:rsidTr="00E26F12">
        <w:trPr>
          <w:trHeight w:val="465"/>
        </w:trPr>
        <w:tc>
          <w:tcPr>
            <w:tcW w:w="9879" w:type="dxa"/>
            <w:gridSpan w:val="2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Stark</w:t>
            </w:r>
          </w:p>
        </w:tc>
      </w:tr>
    </w:tbl>
    <w:p w:rsidR="00E26F12" w:rsidRDefault="00E26F12">
      <w:pPr>
        <w:rPr>
          <w:sz w:val="28"/>
          <w:szCs w:val="28"/>
        </w:rPr>
      </w:pPr>
    </w:p>
    <w:p w:rsidR="00E26F12" w:rsidRDefault="00E26F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6F12" w:rsidRPr="00E16C4E" w:rsidRDefault="00E26F12" w:rsidP="00E26F12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2206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26F12" w:rsidRPr="00E16C4E" w:rsidTr="00A924C7">
        <w:trPr>
          <w:trHeight w:val="465"/>
        </w:trPr>
        <w:tc>
          <w:tcPr>
            <w:tcW w:w="4939" w:type="dxa"/>
            <w:vMerge w:val="restart"/>
            <w:vAlign w:val="center"/>
          </w:tcPr>
          <w:p w:rsidR="00E26F12" w:rsidRPr="00E16C4E" w:rsidRDefault="00E26F12" w:rsidP="00A924C7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Projek</w:t>
            </w:r>
            <w:r>
              <w:rPr>
                <w:sz w:val="28"/>
                <w:szCs w:val="28"/>
              </w:rPr>
              <w:t>t:  Erstellung eines Webauftritts</w:t>
            </w: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Detailentwurf erstellen</w:t>
            </w:r>
          </w:p>
        </w:tc>
      </w:tr>
      <w:tr w:rsidR="00E26F12" w:rsidRPr="00E16C4E" w:rsidTr="00A924C7">
        <w:trPr>
          <w:trHeight w:val="465"/>
        </w:trPr>
        <w:tc>
          <w:tcPr>
            <w:tcW w:w="4939" w:type="dxa"/>
            <w:vMerge/>
          </w:tcPr>
          <w:p w:rsidR="00E26F12" w:rsidRPr="00E16C4E" w:rsidRDefault="00E26F12" w:rsidP="00A924C7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26F12" w:rsidRPr="00E16C4E" w:rsidRDefault="00E26F12" w:rsidP="00A924C7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11</w:t>
            </w:r>
          </w:p>
        </w:tc>
      </w:tr>
      <w:tr w:rsidR="00E26F12" w:rsidRPr="00E16C4E" w:rsidTr="00A924C7">
        <w:trPr>
          <w:trHeight w:val="689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Fertiger Entwurf zum Orientieren</w:t>
            </w:r>
          </w:p>
        </w:tc>
      </w:tr>
      <w:tr w:rsidR="00E26F12" w:rsidRPr="00E16C4E" w:rsidTr="00A924C7">
        <w:trPr>
          <w:trHeight w:val="683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Detailentwurf erstellen</w:t>
            </w:r>
          </w:p>
        </w:tc>
      </w:tr>
      <w:tr w:rsidR="00E26F12" w:rsidRPr="00E16C4E" w:rsidTr="00A924C7">
        <w:trPr>
          <w:trHeight w:val="665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Vergessen von Details, nicht umsetzbare Ideen definieren</w:t>
            </w:r>
          </w:p>
        </w:tc>
      </w:tr>
      <w:tr w:rsidR="00E26F12" w:rsidRPr="00E16C4E" w:rsidTr="00A924C7">
        <w:trPr>
          <w:trHeight w:val="465"/>
        </w:trPr>
        <w:tc>
          <w:tcPr>
            <w:tcW w:w="4939" w:type="dxa"/>
            <w:vAlign w:val="center"/>
          </w:tcPr>
          <w:p w:rsidR="00E26F12" w:rsidRPr="00E16C4E" w:rsidRDefault="00E26F12" w:rsidP="00A924C7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D77C04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E26F12" w:rsidRPr="00E16C4E" w:rsidRDefault="00E26F12" w:rsidP="00A924C7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>
              <w:rPr>
                <w:sz w:val="28"/>
                <w:szCs w:val="28"/>
              </w:rPr>
              <w:t>2</w:t>
            </w:r>
          </w:p>
        </w:tc>
      </w:tr>
      <w:tr w:rsidR="00E26F12" w:rsidRPr="00E16C4E" w:rsidTr="00A924C7">
        <w:trPr>
          <w:trHeight w:val="465"/>
        </w:trPr>
        <w:tc>
          <w:tcPr>
            <w:tcW w:w="9879" w:type="dxa"/>
            <w:gridSpan w:val="2"/>
            <w:vAlign w:val="center"/>
          </w:tcPr>
          <w:p w:rsidR="00E26F12" w:rsidRPr="00E16C4E" w:rsidRDefault="00E26F12" w:rsidP="00E934A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E934A2">
              <w:rPr>
                <w:sz w:val="28"/>
                <w:szCs w:val="28"/>
              </w:rPr>
              <w:t>Stark</w:t>
            </w:r>
          </w:p>
        </w:tc>
      </w:tr>
      <w:tr w:rsidR="00E26F12" w:rsidRPr="00E16C4E" w:rsidTr="00A924C7">
        <w:trPr>
          <w:trHeight w:val="465"/>
        </w:trPr>
        <w:tc>
          <w:tcPr>
            <w:tcW w:w="9879" w:type="dxa"/>
            <w:gridSpan w:val="2"/>
            <w:vAlign w:val="center"/>
          </w:tcPr>
          <w:p w:rsidR="00E26F12" w:rsidRPr="00E16C4E" w:rsidRDefault="00E26F12" w:rsidP="00A924C7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Hofmann</w:t>
            </w:r>
          </w:p>
        </w:tc>
      </w:tr>
    </w:tbl>
    <w:p w:rsidR="00E26F12" w:rsidRPr="00E16C4E" w:rsidRDefault="00E26F12" w:rsidP="00E26F12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807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26F12" w:rsidRPr="00E16C4E" w:rsidTr="00E26F12">
        <w:trPr>
          <w:trHeight w:val="465"/>
        </w:trPr>
        <w:tc>
          <w:tcPr>
            <w:tcW w:w="4939" w:type="dxa"/>
            <w:vMerge w:val="restart"/>
            <w:vAlign w:val="center"/>
          </w:tcPr>
          <w:p w:rsidR="00E26F12" w:rsidRPr="00E16C4E" w:rsidRDefault="00E26F12" w:rsidP="00E26F1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Angebot erstellen</w:t>
            </w:r>
          </w:p>
        </w:tc>
      </w:tr>
      <w:tr w:rsidR="00E26F12" w:rsidRPr="00E16C4E" w:rsidTr="00E26F12">
        <w:trPr>
          <w:trHeight w:val="465"/>
        </w:trPr>
        <w:tc>
          <w:tcPr>
            <w:tcW w:w="4939" w:type="dxa"/>
            <w:vMerge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12</w:t>
            </w:r>
          </w:p>
        </w:tc>
      </w:tr>
      <w:tr w:rsidR="00E26F12" w:rsidRPr="00E16C4E" w:rsidTr="00E26F12">
        <w:trPr>
          <w:trHeight w:val="689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Ein fertiges Angebot für den Kunden haben</w:t>
            </w:r>
          </w:p>
        </w:tc>
      </w:tr>
      <w:tr w:rsidR="00E26F12" w:rsidRPr="00E16C4E" w:rsidTr="00E26F12">
        <w:trPr>
          <w:trHeight w:val="683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Formulierung eines Angebotes für den Kunden</w:t>
            </w:r>
          </w:p>
        </w:tc>
      </w:tr>
      <w:tr w:rsidR="00E26F12" w:rsidRPr="00E16C4E" w:rsidTr="00E26F12">
        <w:trPr>
          <w:trHeight w:val="665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Rechtschreibfehler, falsche Anschrift</w:t>
            </w:r>
          </w:p>
        </w:tc>
      </w:tr>
      <w:tr w:rsidR="00E26F12" w:rsidRPr="00E16C4E" w:rsidTr="00E26F12">
        <w:trPr>
          <w:trHeight w:val="465"/>
        </w:trPr>
        <w:tc>
          <w:tcPr>
            <w:tcW w:w="4939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D77C04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D77C04">
              <w:rPr>
                <w:sz w:val="28"/>
                <w:szCs w:val="28"/>
              </w:rPr>
              <w:t>2</w:t>
            </w:r>
          </w:p>
        </w:tc>
      </w:tr>
      <w:tr w:rsidR="00E26F12" w:rsidRPr="00E16C4E" w:rsidTr="00E26F12">
        <w:trPr>
          <w:trHeight w:val="465"/>
        </w:trPr>
        <w:tc>
          <w:tcPr>
            <w:tcW w:w="9879" w:type="dxa"/>
            <w:gridSpan w:val="2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Stark</w:t>
            </w:r>
          </w:p>
        </w:tc>
      </w:tr>
      <w:tr w:rsidR="00E26F12" w:rsidRPr="00E16C4E" w:rsidTr="00E26F12">
        <w:trPr>
          <w:trHeight w:val="465"/>
        </w:trPr>
        <w:tc>
          <w:tcPr>
            <w:tcW w:w="9879" w:type="dxa"/>
            <w:gridSpan w:val="2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Kern</w:t>
            </w:r>
          </w:p>
        </w:tc>
      </w:tr>
    </w:tbl>
    <w:p w:rsidR="00E26F12" w:rsidRPr="00E16C4E" w:rsidRDefault="00E26F12" w:rsidP="00E26F12">
      <w:pPr>
        <w:rPr>
          <w:sz w:val="28"/>
          <w:szCs w:val="28"/>
        </w:rPr>
      </w:pPr>
    </w:p>
    <w:p w:rsidR="00E26F12" w:rsidRDefault="00E26F12" w:rsidP="00E26F12">
      <w:pPr>
        <w:rPr>
          <w:sz w:val="28"/>
          <w:szCs w:val="28"/>
        </w:rPr>
      </w:pPr>
    </w:p>
    <w:p w:rsidR="00132ECE" w:rsidRDefault="00F044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41" w:rightFromText="141" w:vertAnchor="page" w:horzAnchor="margin" w:tblpY="9046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D77722" w:rsidRPr="00E16C4E" w:rsidTr="00D77722">
        <w:trPr>
          <w:trHeight w:val="465"/>
        </w:trPr>
        <w:tc>
          <w:tcPr>
            <w:tcW w:w="4939" w:type="dxa"/>
            <w:vMerge w:val="restart"/>
            <w:vAlign w:val="center"/>
          </w:tcPr>
          <w:p w:rsidR="00D77722" w:rsidRPr="00E16C4E" w:rsidRDefault="00D77722" w:rsidP="00D7772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lastRenderedPageBreak/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HTML Grundgerüst mit Texten</w:t>
            </w:r>
          </w:p>
        </w:tc>
      </w:tr>
      <w:tr w:rsidR="00D77722" w:rsidRPr="00E16C4E" w:rsidTr="00D77722">
        <w:trPr>
          <w:trHeight w:val="465"/>
        </w:trPr>
        <w:tc>
          <w:tcPr>
            <w:tcW w:w="4939" w:type="dxa"/>
            <w:vMerge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14</w:t>
            </w:r>
          </w:p>
        </w:tc>
      </w:tr>
      <w:tr w:rsidR="00D77722" w:rsidRPr="00E16C4E" w:rsidTr="00D77722">
        <w:trPr>
          <w:trHeight w:val="689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Der Grundaufbau der Website wurde mit den vorhandenen Texten des Kunden erstellt</w:t>
            </w:r>
          </w:p>
        </w:tc>
      </w:tr>
      <w:tr w:rsidR="00D77722" w:rsidRPr="00E16C4E" w:rsidTr="00D77722">
        <w:trPr>
          <w:trHeight w:val="683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HTML-Code schreiben</w:t>
            </w:r>
          </w:p>
        </w:tc>
      </w:tr>
      <w:tr w:rsidR="00D77722" w:rsidRPr="00E16C4E" w:rsidTr="00D77722">
        <w:trPr>
          <w:trHeight w:val="665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Unübersichtlichkeit, Funktionalität mit dem Grundgerüst nicht umsetzbar</w:t>
            </w:r>
          </w:p>
        </w:tc>
      </w:tr>
      <w:tr w:rsidR="00D77722" w:rsidRPr="00E16C4E" w:rsidTr="00D77722">
        <w:trPr>
          <w:trHeight w:val="465"/>
        </w:trPr>
        <w:tc>
          <w:tcPr>
            <w:tcW w:w="4939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3A23CA">
              <w:rPr>
                <w:sz w:val="28"/>
                <w:szCs w:val="28"/>
              </w:rPr>
              <w:t>2</w:t>
            </w:r>
          </w:p>
        </w:tc>
      </w:tr>
      <w:tr w:rsidR="00D77722" w:rsidRPr="00E16C4E" w:rsidTr="00D77722">
        <w:trPr>
          <w:trHeight w:val="465"/>
        </w:trPr>
        <w:tc>
          <w:tcPr>
            <w:tcW w:w="9879" w:type="dxa"/>
            <w:gridSpan w:val="2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Hofmann</w:t>
            </w:r>
          </w:p>
        </w:tc>
      </w:tr>
      <w:tr w:rsidR="00D77722" w:rsidRPr="00E16C4E" w:rsidTr="00D77722">
        <w:trPr>
          <w:trHeight w:val="465"/>
        </w:trPr>
        <w:tc>
          <w:tcPr>
            <w:tcW w:w="9879" w:type="dxa"/>
            <w:gridSpan w:val="2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Kern</w:t>
            </w:r>
          </w:p>
        </w:tc>
      </w:tr>
    </w:tbl>
    <w:tbl>
      <w:tblPr>
        <w:tblStyle w:val="TableGrid"/>
        <w:tblpPr w:leftFromText="141" w:rightFromText="141" w:vertAnchor="page" w:horzAnchor="margin" w:tblpXSpec="center" w:tblpY="147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D77722" w:rsidRPr="00E16C4E" w:rsidTr="00D77722">
        <w:trPr>
          <w:trHeight w:val="465"/>
        </w:trPr>
        <w:tc>
          <w:tcPr>
            <w:tcW w:w="4939" w:type="dxa"/>
            <w:vMerge w:val="restart"/>
            <w:vAlign w:val="center"/>
          </w:tcPr>
          <w:p w:rsidR="00D77722" w:rsidRPr="00E16C4E" w:rsidRDefault="00D77722" w:rsidP="00D7772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D77722" w:rsidRPr="00E16C4E" w:rsidRDefault="00D77722" w:rsidP="00AC2747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AC2747">
              <w:rPr>
                <w:sz w:val="28"/>
                <w:szCs w:val="28"/>
              </w:rPr>
              <w:t>Planungsphase und Zwischenstand abschließen</w:t>
            </w:r>
            <w:bookmarkStart w:id="0" w:name="_GoBack"/>
            <w:bookmarkEnd w:id="0"/>
          </w:p>
        </w:tc>
      </w:tr>
      <w:tr w:rsidR="00D77722" w:rsidRPr="00E16C4E" w:rsidTr="00D77722">
        <w:trPr>
          <w:trHeight w:val="465"/>
        </w:trPr>
        <w:tc>
          <w:tcPr>
            <w:tcW w:w="4939" w:type="dxa"/>
            <w:vMerge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13</w:t>
            </w:r>
          </w:p>
        </w:tc>
      </w:tr>
      <w:tr w:rsidR="00D77722" w:rsidRPr="00E16C4E" w:rsidTr="00D77722">
        <w:trPr>
          <w:trHeight w:val="689"/>
        </w:trPr>
        <w:tc>
          <w:tcPr>
            <w:tcW w:w="9879" w:type="dxa"/>
            <w:gridSpan w:val="2"/>
          </w:tcPr>
          <w:p w:rsidR="00D77722" w:rsidRPr="00E16C4E" w:rsidRDefault="00D77722" w:rsidP="002649F1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563F74">
              <w:rPr>
                <w:sz w:val="28"/>
                <w:szCs w:val="28"/>
              </w:rPr>
              <w:t>Planungsphase abgeschlossen, aktueller Stand jedem bewusst</w:t>
            </w:r>
            <w:r w:rsidR="002649F1">
              <w:rPr>
                <w:sz w:val="28"/>
                <w:szCs w:val="28"/>
              </w:rPr>
              <w:t xml:space="preserve"> und präsentiert</w:t>
            </w:r>
          </w:p>
        </w:tc>
      </w:tr>
      <w:tr w:rsidR="00D77722" w:rsidRPr="00E16C4E" w:rsidTr="00D77722">
        <w:trPr>
          <w:trHeight w:val="683"/>
        </w:trPr>
        <w:tc>
          <w:tcPr>
            <w:tcW w:w="9879" w:type="dxa"/>
            <w:gridSpan w:val="2"/>
          </w:tcPr>
          <w:p w:rsidR="00D77722" w:rsidRPr="00E16C4E" w:rsidRDefault="00D77722" w:rsidP="00563F74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563F74">
              <w:rPr>
                <w:sz w:val="28"/>
                <w:szCs w:val="28"/>
              </w:rPr>
              <w:t>Alle Phasen mit Verzug abschließen oder ergänzen, k</w:t>
            </w:r>
            <w:r w:rsidR="002649F1">
              <w:rPr>
                <w:sz w:val="28"/>
                <w:szCs w:val="28"/>
              </w:rPr>
              <w:t>omplette Planungsphase zum Präsentieren vorbereiten und alle Phasen im Detail durchgehen</w:t>
            </w:r>
          </w:p>
        </w:tc>
      </w:tr>
      <w:tr w:rsidR="00D77722" w:rsidRPr="00E16C4E" w:rsidTr="00D77722">
        <w:trPr>
          <w:trHeight w:val="665"/>
        </w:trPr>
        <w:tc>
          <w:tcPr>
            <w:tcW w:w="9879" w:type="dxa"/>
            <w:gridSpan w:val="2"/>
          </w:tcPr>
          <w:p w:rsidR="00D77722" w:rsidRPr="00E16C4E" w:rsidRDefault="00D77722" w:rsidP="002649F1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563F74">
              <w:rPr>
                <w:sz w:val="28"/>
                <w:szCs w:val="28"/>
              </w:rPr>
              <w:t>unvollständige Phasen, s</w:t>
            </w:r>
            <w:r w:rsidR="002649F1">
              <w:rPr>
                <w:sz w:val="28"/>
                <w:szCs w:val="28"/>
              </w:rPr>
              <w:t>chlechte Präsentation, schlechte Durchführung der vorherigen Phasen, unvorbereitet sein</w:t>
            </w:r>
          </w:p>
        </w:tc>
      </w:tr>
      <w:tr w:rsidR="00D77722" w:rsidRPr="00E16C4E" w:rsidTr="00D77722">
        <w:trPr>
          <w:trHeight w:val="465"/>
        </w:trPr>
        <w:tc>
          <w:tcPr>
            <w:tcW w:w="4939" w:type="dxa"/>
            <w:vAlign w:val="center"/>
          </w:tcPr>
          <w:p w:rsidR="00D77722" w:rsidRPr="00E16C4E" w:rsidRDefault="00F535A3" w:rsidP="00D77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Zeitaufwand: </w:t>
            </w:r>
            <w:r w:rsidR="00563F74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F535A3">
              <w:rPr>
                <w:sz w:val="28"/>
                <w:szCs w:val="28"/>
              </w:rPr>
              <w:t>4</w:t>
            </w:r>
          </w:p>
        </w:tc>
      </w:tr>
      <w:tr w:rsidR="00D77722" w:rsidRPr="00E16C4E" w:rsidTr="00D77722">
        <w:trPr>
          <w:trHeight w:val="465"/>
        </w:trPr>
        <w:tc>
          <w:tcPr>
            <w:tcW w:w="9879" w:type="dxa"/>
            <w:gridSpan w:val="2"/>
            <w:vAlign w:val="center"/>
          </w:tcPr>
          <w:p w:rsidR="00D77722" w:rsidRPr="00E16C4E" w:rsidRDefault="00D77722" w:rsidP="002649F1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2649F1">
              <w:rPr>
                <w:sz w:val="28"/>
                <w:szCs w:val="28"/>
              </w:rPr>
              <w:t>Kern</w:t>
            </w:r>
          </w:p>
        </w:tc>
      </w:tr>
      <w:tr w:rsidR="00D77722" w:rsidRPr="00E16C4E" w:rsidTr="00D77722">
        <w:trPr>
          <w:trHeight w:val="465"/>
        </w:trPr>
        <w:tc>
          <w:tcPr>
            <w:tcW w:w="9879" w:type="dxa"/>
            <w:gridSpan w:val="2"/>
            <w:vAlign w:val="center"/>
          </w:tcPr>
          <w:p w:rsidR="00D77722" w:rsidRPr="00E16C4E" w:rsidRDefault="00D77722" w:rsidP="002649F1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2649F1">
              <w:rPr>
                <w:sz w:val="28"/>
                <w:szCs w:val="28"/>
              </w:rPr>
              <w:t>Doß</w:t>
            </w:r>
          </w:p>
        </w:tc>
      </w:tr>
    </w:tbl>
    <w:p w:rsidR="008E6125" w:rsidRDefault="005945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41" w:rightFromText="141" w:vertAnchor="page" w:horzAnchor="margin" w:tblpY="123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D77722" w:rsidRPr="00E16C4E" w:rsidTr="00D77722">
        <w:trPr>
          <w:trHeight w:val="465"/>
        </w:trPr>
        <w:tc>
          <w:tcPr>
            <w:tcW w:w="4939" w:type="dxa"/>
            <w:vMerge w:val="restart"/>
            <w:vAlign w:val="center"/>
          </w:tcPr>
          <w:p w:rsidR="00D77722" w:rsidRPr="00E16C4E" w:rsidRDefault="00D77722" w:rsidP="00D7772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lastRenderedPageBreak/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D77722" w:rsidRPr="00E16C4E" w:rsidRDefault="00D77722" w:rsidP="003D6F48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3D6F48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ns Englische</w:t>
            </w:r>
            <w:r w:rsidR="003D6F48">
              <w:rPr>
                <w:sz w:val="28"/>
                <w:szCs w:val="28"/>
              </w:rPr>
              <w:t xml:space="preserve"> übersetzen</w:t>
            </w:r>
          </w:p>
        </w:tc>
      </w:tr>
      <w:tr w:rsidR="00D77722" w:rsidRPr="00E16C4E" w:rsidTr="00D77722">
        <w:trPr>
          <w:trHeight w:val="465"/>
        </w:trPr>
        <w:tc>
          <w:tcPr>
            <w:tcW w:w="4939" w:type="dxa"/>
            <w:vMerge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15</w:t>
            </w:r>
          </w:p>
        </w:tc>
      </w:tr>
      <w:tr w:rsidR="00D77722" w:rsidRPr="00E16C4E" w:rsidTr="00D77722">
        <w:trPr>
          <w:trHeight w:val="689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 xml:space="preserve">Vorhandene Texte auch auf Englisch vorhanden </w:t>
            </w:r>
          </w:p>
        </w:tc>
      </w:tr>
      <w:tr w:rsidR="00D77722" w:rsidRPr="00E16C4E" w:rsidTr="00D77722">
        <w:trPr>
          <w:trHeight w:val="683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Texte etc. in Englisch übersetzen</w:t>
            </w:r>
          </w:p>
        </w:tc>
      </w:tr>
      <w:tr w:rsidR="00D77722" w:rsidRPr="00E16C4E" w:rsidTr="00D77722">
        <w:trPr>
          <w:trHeight w:val="665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tabs>
                <w:tab w:val="left" w:pos="8820"/>
              </w:tabs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Fehler bei der Übersetzung, Rechtschreibfehler, Grammatikfehler</w:t>
            </w:r>
          </w:p>
        </w:tc>
      </w:tr>
      <w:tr w:rsidR="00D77722" w:rsidRPr="00E16C4E" w:rsidTr="00D77722">
        <w:trPr>
          <w:trHeight w:val="465"/>
        </w:trPr>
        <w:tc>
          <w:tcPr>
            <w:tcW w:w="4939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44280D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>
              <w:rPr>
                <w:sz w:val="28"/>
                <w:szCs w:val="28"/>
              </w:rPr>
              <w:t>1</w:t>
            </w:r>
          </w:p>
        </w:tc>
      </w:tr>
      <w:tr w:rsidR="00D77722" w:rsidRPr="00E16C4E" w:rsidTr="00D77722">
        <w:trPr>
          <w:trHeight w:val="465"/>
        </w:trPr>
        <w:tc>
          <w:tcPr>
            <w:tcW w:w="9879" w:type="dxa"/>
            <w:gridSpan w:val="2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Kern</w:t>
            </w:r>
          </w:p>
        </w:tc>
      </w:tr>
      <w:tr w:rsidR="00D77722" w:rsidRPr="00E16C4E" w:rsidTr="00D77722">
        <w:trPr>
          <w:trHeight w:val="465"/>
        </w:trPr>
        <w:tc>
          <w:tcPr>
            <w:tcW w:w="9879" w:type="dxa"/>
            <w:gridSpan w:val="2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Doß</w:t>
            </w:r>
          </w:p>
        </w:tc>
      </w:tr>
    </w:tbl>
    <w:p w:rsidR="008E6125" w:rsidRDefault="008E6125">
      <w:pPr>
        <w:rPr>
          <w:sz w:val="28"/>
          <w:szCs w:val="28"/>
        </w:rPr>
      </w:pPr>
    </w:p>
    <w:p w:rsidR="008E6125" w:rsidRDefault="008E6125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1065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D77722" w:rsidRPr="00E16C4E" w:rsidTr="00D77722">
        <w:trPr>
          <w:trHeight w:val="465"/>
        </w:trPr>
        <w:tc>
          <w:tcPr>
            <w:tcW w:w="4939" w:type="dxa"/>
            <w:vMerge w:val="restart"/>
            <w:vAlign w:val="center"/>
          </w:tcPr>
          <w:p w:rsidR="00D77722" w:rsidRPr="00E16C4E" w:rsidRDefault="00D77722" w:rsidP="00D7772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CSS Design</w:t>
            </w:r>
            <w:r w:rsidR="003649E4">
              <w:rPr>
                <w:sz w:val="28"/>
                <w:szCs w:val="28"/>
              </w:rPr>
              <w:t xml:space="preserve"> implementieren</w:t>
            </w:r>
          </w:p>
        </w:tc>
      </w:tr>
      <w:tr w:rsidR="00D77722" w:rsidRPr="00E16C4E" w:rsidTr="00D77722">
        <w:trPr>
          <w:trHeight w:val="465"/>
        </w:trPr>
        <w:tc>
          <w:tcPr>
            <w:tcW w:w="4939" w:type="dxa"/>
            <w:vMerge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16</w:t>
            </w:r>
          </w:p>
        </w:tc>
      </w:tr>
      <w:tr w:rsidR="00D77722" w:rsidRPr="00E16C4E" w:rsidTr="00D77722">
        <w:trPr>
          <w:trHeight w:val="689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Die Website hat durch CSS ein „schönes“ Design</w:t>
            </w:r>
          </w:p>
        </w:tc>
      </w:tr>
      <w:tr w:rsidR="00D77722" w:rsidRPr="00E16C4E" w:rsidTr="00D77722">
        <w:trPr>
          <w:trHeight w:val="683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Über CSS das HTML Grundgerüst verschönern und ein Design verpassen</w:t>
            </w:r>
          </w:p>
        </w:tc>
      </w:tr>
      <w:tr w:rsidR="00D77722" w:rsidRPr="00E16C4E" w:rsidTr="00D77722">
        <w:trPr>
          <w:trHeight w:val="665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Unpassendes Design, Unzufriedenheit, Unübersichtlichkeit, Lesbarkeit</w:t>
            </w:r>
          </w:p>
        </w:tc>
      </w:tr>
      <w:tr w:rsidR="00D77722" w:rsidRPr="00E16C4E" w:rsidTr="00D77722">
        <w:trPr>
          <w:trHeight w:val="465"/>
        </w:trPr>
        <w:tc>
          <w:tcPr>
            <w:tcW w:w="4939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>
              <w:rPr>
                <w:sz w:val="28"/>
                <w:szCs w:val="28"/>
              </w:rPr>
              <w:t>2</w:t>
            </w:r>
          </w:p>
        </w:tc>
      </w:tr>
      <w:tr w:rsidR="00D77722" w:rsidRPr="00E16C4E" w:rsidTr="00D77722">
        <w:trPr>
          <w:trHeight w:val="465"/>
        </w:trPr>
        <w:tc>
          <w:tcPr>
            <w:tcW w:w="9879" w:type="dxa"/>
            <w:gridSpan w:val="2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Doß</w:t>
            </w:r>
          </w:p>
        </w:tc>
      </w:tr>
      <w:tr w:rsidR="00D77722" w:rsidRPr="00E16C4E" w:rsidTr="00D77722">
        <w:trPr>
          <w:trHeight w:val="465"/>
        </w:trPr>
        <w:tc>
          <w:tcPr>
            <w:tcW w:w="9879" w:type="dxa"/>
            <w:gridSpan w:val="2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Hofmann</w:t>
            </w:r>
          </w:p>
        </w:tc>
      </w:tr>
    </w:tbl>
    <w:p w:rsidR="008E6125" w:rsidRDefault="008E61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2ECE" w:rsidRDefault="00132ECE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87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132ECE" w:rsidRPr="00E16C4E" w:rsidTr="007538A5">
        <w:trPr>
          <w:trHeight w:val="465"/>
        </w:trPr>
        <w:tc>
          <w:tcPr>
            <w:tcW w:w="4939" w:type="dxa"/>
            <w:vMerge w:val="restart"/>
            <w:vAlign w:val="center"/>
          </w:tcPr>
          <w:p w:rsidR="00132ECE" w:rsidRPr="00E16C4E" w:rsidRDefault="00132ECE" w:rsidP="007538A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 xml:space="preserve">Datenbank anlegen </w:t>
            </w:r>
          </w:p>
        </w:tc>
      </w:tr>
      <w:tr w:rsidR="00132ECE" w:rsidRPr="00E16C4E" w:rsidTr="007538A5">
        <w:trPr>
          <w:trHeight w:val="465"/>
        </w:trPr>
        <w:tc>
          <w:tcPr>
            <w:tcW w:w="4939" w:type="dxa"/>
            <w:vMerge/>
          </w:tcPr>
          <w:p w:rsidR="00132ECE" w:rsidRPr="00E16C4E" w:rsidRDefault="00132ECE" w:rsidP="007538A5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132ECE" w:rsidRPr="00E16C4E" w:rsidRDefault="00132ECE" w:rsidP="007538A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17</w:t>
            </w:r>
          </w:p>
        </w:tc>
      </w:tr>
      <w:tr w:rsidR="00132ECE" w:rsidRPr="00E16C4E" w:rsidTr="007538A5">
        <w:trPr>
          <w:trHeight w:val="689"/>
        </w:trPr>
        <w:tc>
          <w:tcPr>
            <w:tcW w:w="9879" w:type="dxa"/>
            <w:gridSpan w:val="2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Datenbank mit allen zu speichernden relevanten Attributen ist erstellt</w:t>
            </w:r>
          </w:p>
        </w:tc>
      </w:tr>
      <w:tr w:rsidR="00132ECE" w:rsidRPr="00E16C4E" w:rsidTr="007538A5">
        <w:trPr>
          <w:trHeight w:val="683"/>
        </w:trPr>
        <w:tc>
          <w:tcPr>
            <w:tcW w:w="9879" w:type="dxa"/>
            <w:gridSpan w:val="2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Datenbank erstellen, relevante Attribute wählen</w:t>
            </w:r>
          </w:p>
        </w:tc>
      </w:tr>
      <w:tr w:rsidR="00132ECE" w:rsidRPr="00E16C4E" w:rsidTr="007538A5">
        <w:trPr>
          <w:trHeight w:val="665"/>
        </w:trPr>
        <w:tc>
          <w:tcPr>
            <w:tcW w:w="9879" w:type="dxa"/>
            <w:gridSpan w:val="2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 xml:space="preserve">Unterschlagung wichtiger Attribute, überflüssige Attribute </w:t>
            </w:r>
          </w:p>
        </w:tc>
      </w:tr>
      <w:tr w:rsidR="00132ECE" w:rsidRPr="00E16C4E" w:rsidTr="007538A5">
        <w:trPr>
          <w:trHeight w:val="465"/>
        </w:trPr>
        <w:tc>
          <w:tcPr>
            <w:tcW w:w="4939" w:type="dxa"/>
            <w:vAlign w:val="center"/>
          </w:tcPr>
          <w:p w:rsidR="00132ECE" w:rsidRPr="00E16C4E" w:rsidRDefault="00132ECE" w:rsidP="007538A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132ECE" w:rsidRPr="00E16C4E" w:rsidRDefault="00132ECE" w:rsidP="007538A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>
              <w:rPr>
                <w:sz w:val="28"/>
                <w:szCs w:val="28"/>
              </w:rPr>
              <w:t>1</w:t>
            </w:r>
          </w:p>
        </w:tc>
      </w:tr>
      <w:tr w:rsidR="00132ECE" w:rsidRPr="00E16C4E" w:rsidTr="007538A5">
        <w:trPr>
          <w:trHeight w:val="465"/>
        </w:trPr>
        <w:tc>
          <w:tcPr>
            <w:tcW w:w="9879" w:type="dxa"/>
            <w:gridSpan w:val="2"/>
            <w:vAlign w:val="center"/>
          </w:tcPr>
          <w:p w:rsidR="00132ECE" w:rsidRPr="00E16C4E" w:rsidRDefault="00132ECE" w:rsidP="008E56F1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8E56F1">
              <w:rPr>
                <w:sz w:val="28"/>
                <w:szCs w:val="28"/>
              </w:rPr>
              <w:t>Doß</w:t>
            </w:r>
          </w:p>
        </w:tc>
      </w:tr>
      <w:tr w:rsidR="00132ECE" w:rsidRPr="00E16C4E" w:rsidTr="007538A5">
        <w:trPr>
          <w:trHeight w:val="465"/>
        </w:trPr>
        <w:tc>
          <w:tcPr>
            <w:tcW w:w="9879" w:type="dxa"/>
            <w:gridSpan w:val="2"/>
            <w:vAlign w:val="center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Stark</w:t>
            </w:r>
          </w:p>
        </w:tc>
      </w:tr>
    </w:tbl>
    <w:tbl>
      <w:tblPr>
        <w:tblStyle w:val="TableGrid"/>
        <w:tblpPr w:leftFromText="141" w:rightFromText="141" w:vertAnchor="page" w:horzAnchor="margin" w:tblpY="783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132ECE" w:rsidRPr="00E16C4E" w:rsidTr="00132ECE">
        <w:trPr>
          <w:trHeight w:val="465"/>
        </w:trPr>
        <w:tc>
          <w:tcPr>
            <w:tcW w:w="4939" w:type="dxa"/>
            <w:vMerge w:val="restart"/>
            <w:vAlign w:val="center"/>
          </w:tcPr>
          <w:p w:rsidR="00132ECE" w:rsidRPr="00E16C4E" w:rsidRDefault="00132ECE" w:rsidP="00132ECE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132ECE" w:rsidRPr="00E16C4E" w:rsidRDefault="00132ECE" w:rsidP="008E56F1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8E56F1">
              <w:rPr>
                <w:sz w:val="28"/>
                <w:szCs w:val="28"/>
              </w:rPr>
              <w:t>JavaScript/PHP Funktionalität</w:t>
            </w:r>
            <w:r w:rsidR="008725EF">
              <w:rPr>
                <w:sz w:val="28"/>
                <w:szCs w:val="28"/>
              </w:rPr>
              <w:t xml:space="preserve"> implementieren</w:t>
            </w:r>
          </w:p>
        </w:tc>
      </w:tr>
      <w:tr w:rsidR="00132ECE" w:rsidRPr="00E16C4E" w:rsidTr="00132ECE">
        <w:trPr>
          <w:trHeight w:val="465"/>
        </w:trPr>
        <w:tc>
          <w:tcPr>
            <w:tcW w:w="4939" w:type="dxa"/>
            <w:vMerge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18</w:t>
            </w:r>
          </w:p>
        </w:tc>
      </w:tr>
      <w:tr w:rsidR="00132ECE" w:rsidRPr="00E16C4E" w:rsidTr="00132ECE">
        <w:trPr>
          <w:trHeight w:val="689"/>
        </w:trPr>
        <w:tc>
          <w:tcPr>
            <w:tcW w:w="9879" w:type="dxa"/>
            <w:gridSpan w:val="2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Die Website hat durch CSS ein „schönes“ Design</w:t>
            </w:r>
          </w:p>
        </w:tc>
      </w:tr>
      <w:tr w:rsidR="00132ECE" w:rsidRPr="00E16C4E" w:rsidTr="00132ECE">
        <w:trPr>
          <w:trHeight w:val="683"/>
        </w:trPr>
        <w:tc>
          <w:tcPr>
            <w:tcW w:w="9879" w:type="dxa"/>
            <w:gridSpan w:val="2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Über CSS das HTML Grundgerüst verschönern und ein Design verpassen</w:t>
            </w:r>
          </w:p>
        </w:tc>
      </w:tr>
      <w:tr w:rsidR="00132ECE" w:rsidRPr="00E16C4E" w:rsidTr="00132ECE">
        <w:trPr>
          <w:trHeight w:val="665"/>
        </w:trPr>
        <w:tc>
          <w:tcPr>
            <w:tcW w:w="9879" w:type="dxa"/>
            <w:gridSpan w:val="2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Unpassendes Design, Unzufriedenheit, Unübersichtlichkeit, Lesbarkeit</w:t>
            </w:r>
          </w:p>
        </w:tc>
      </w:tr>
      <w:tr w:rsidR="00132ECE" w:rsidRPr="00E16C4E" w:rsidTr="00132ECE">
        <w:trPr>
          <w:trHeight w:val="465"/>
        </w:trPr>
        <w:tc>
          <w:tcPr>
            <w:tcW w:w="4939" w:type="dxa"/>
            <w:vAlign w:val="center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BF59D8"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3407C4">
              <w:rPr>
                <w:sz w:val="28"/>
                <w:szCs w:val="28"/>
              </w:rPr>
              <w:t>2</w:t>
            </w:r>
          </w:p>
        </w:tc>
      </w:tr>
      <w:tr w:rsidR="00132ECE" w:rsidRPr="00E16C4E" w:rsidTr="00132ECE">
        <w:trPr>
          <w:trHeight w:val="465"/>
        </w:trPr>
        <w:tc>
          <w:tcPr>
            <w:tcW w:w="9879" w:type="dxa"/>
            <w:gridSpan w:val="2"/>
            <w:vAlign w:val="center"/>
          </w:tcPr>
          <w:p w:rsidR="00132ECE" w:rsidRPr="00E16C4E" w:rsidRDefault="00132ECE" w:rsidP="008E56F1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8E56F1">
              <w:rPr>
                <w:sz w:val="28"/>
                <w:szCs w:val="28"/>
              </w:rPr>
              <w:t>Kern</w:t>
            </w:r>
          </w:p>
        </w:tc>
      </w:tr>
      <w:tr w:rsidR="00132ECE" w:rsidRPr="00E16C4E" w:rsidTr="00132ECE">
        <w:trPr>
          <w:trHeight w:val="465"/>
        </w:trPr>
        <w:tc>
          <w:tcPr>
            <w:tcW w:w="9879" w:type="dxa"/>
            <w:gridSpan w:val="2"/>
            <w:vAlign w:val="center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Hofmann</w:t>
            </w:r>
          </w:p>
        </w:tc>
      </w:tr>
    </w:tbl>
    <w:p w:rsidR="00132ECE" w:rsidRDefault="00132ECE" w:rsidP="00132ECE">
      <w:pPr>
        <w:rPr>
          <w:sz w:val="28"/>
          <w:szCs w:val="28"/>
        </w:rPr>
      </w:pPr>
    </w:p>
    <w:p w:rsidR="00132ECE" w:rsidRDefault="00132ECE" w:rsidP="00132ECE">
      <w:pPr>
        <w:rPr>
          <w:sz w:val="28"/>
          <w:szCs w:val="28"/>
        </w:rPr>
      </w:pPr>
    </w:p>
    <w:p w:rsidR="0059456E" w:rsidRDefault="0059456E">
      <w:pPr>
        <w:rPr>
          <w:sz w:val="28"/>
          <w:szCs w:val="28"/>
        </w:rPr>
      </w:pPr>
    </w:p>
    <w:p w:rsidR="0059456E" w:rsidRDefault="0059456E" w:rsidP="0059456E">
      <w:pPr>
        <w:rPr>
          <w:sz w:val="28"/>
          <w:szCs w:val="28"/>
        </w:rPr>
      </w:pPr>
    </w:p>
    <w:p w:rsidR="0059456E" w:rsidRDefault="0059456E" w:rsidP="0059456E">
      <w:pPr>
        <w:rPr>
          <w:sz w:val="28"/>
          <w:szCs w:val="28"/>
        </w:rPr>
      </w:pPr>
    </w:p>
    <w:p w:rsidR="0059456E" w:rsidRDefault="0059456E" w:rsidP="0059456E">
      <w:pPr>
        <w:rPr>
          <w:sz w:val="28"/>
          <w:szCs w:val="28"/>
        </w:rPr>
      </w:pPr>
    </w:p>
    <w:p w:rsidR="0059456E" w:rsidRDefault="0059456E" w:rsidP="005945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41" w:rightFromText="141" w:vertAnchor="page" w:horzAnchor="margin" w:tblpY="1936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74BC5" w:rsidRPr="00E16C4E" w:rsidTr="00E74BC5">
        <w:trPr>
          <w:trHeight w:val="465"/>
        </w:trPr>
        <w:tc>
          <w:tcPr>
            <w:tcW w:w="4939" w:type="dxa"/>
            <w:vMerge w:val="restart"/>
            <w:vAlign w:val="center"/>
          </w:tcPr>
          <w:p w:rsidR="00E74BC5" w:rsidRPr="00E16C4E" w:rsidRDefault="00E74BC5" w:rsidP="00E74B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lastRenderedPageBreak/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Test</w:t>
            </w:r>
            <w:r w:rsidR="008E6125">
              <w:rPr>
                <w:sz w:val="28"/>
                <w:szCs w:val="28"/>
              </w:rPr>
              <w:t>- und Qualitäts</w:t>
            </w:r>
            <w:r>
              <w:rPr>
                <w:sz w:val="28"/>
                <w:szCs w:val="28"/>
              </w:rPr>
              <w:t>management</w:t>
            </w:r>
            <w:r w:rsidR="00D60C7E">
              <w:rPr>
                <w:sz w:val="28"/>
                <w:szCs w:val="28"/>
              </w:rPr>
              <w:t xml:space="preserve"> durchführen</w:t>
            </w:r>
          </w:p>
        </w:tc>
      </w:tr>
      <w:tr w:rsidR="00E74BC5" w:rsidRPr="00E16C4E" w:rsidTr="00E74BC5">
        <w:trPr>
          <w:trHeight w:val="465"/>
        </w:trPr>
        <w:tc>
          <w:tcPr>
            <w:tcW w:w="4939" w:type="dxa"/>
            <w:vMerge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19</w:t>
            </w:r>
          </w:p>
        </w:tc>
      </w:tr>
      <w:tr w:rsidR="00E74BC5" w:rsidRPr="00E16C4E" w:rsidTr="00E74BC5">
        <w:trPr>
          <w:trHeight w:val="689"/>
        </w:trPr>
        <w:tc>
          <w:tcPr>
            <w:tcW w:w="9879" w:type="dxa"/>
            <w:gridSpan w:val="2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Fehlerfreie funktionierende</w:t>
            </w:r>
            <w:r w:rsidR="008E6125">
              <w:rPr>
                <w:sz w:val="28"/>
                <w:szCs w:val="28"/>
              </w:rPr>
              <w:t>, qualitativ hochwertige</w:t>
            </w:r>
            <w:r>
              <w:rPr>
                <w:sz w:val="28"/>
                <w:szCs w:val="28"/>
              </w:rPr>
              <w:t xml:space="preserve"> Website</w:t>
            </w:r>
          </w:p>
        </w:tc>
      </w:tr>
      <w:tr w:rsidR="00E74BC5" w:rsidRPr="00E16C4E" w:rsidTr="00E74BC5">
        <w:trPr>
          <w:trHeight w:val="683"/>
        </w:trPr>
        <w:tc>
          <w:tcPr>
            <w:tcW w:w="9879" w:type="dxa"/>
            <w:gridSpan w:val="2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 xml:space="preserve"> Durch Testen der Funktionalität Fehler feststellen und beheben</w:t>
            </w:r>
            <w:r w:rsidR="008E6125">
              <w:rPr>
                <w:sz w:val="28"/>
                <w:szCs w:val="28"/>
              </w:rPr>
              <w:t>, Qualität überprüfen und verbessern</w:t>
            </w:r>
          </w:p>
        </w:tc>
      </w:tr>
      <w:tr w:rsidR="00E74BC5" w:rsidRPr="00E16C4E" w:rsidTr="00E74BC5">
        <w:trPr>
          <w:trHeight w:val="665"/>
        </w:trPr>
        <w:tc>
          <w:tcPr>
            <w:tcW w:w="9879" w:type="dxa"/>
            <w:gridSpan w:val="2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ungeklärte Fehler, Übersehen von Fehlern, keine Lösung möglich</w:t>
            </w:r>
            <w:r w:rsidR="008E6125">
              <w:rPr>
                <w:sz w:val="28"/>
                <w:szCs w:val="28"/>
              </w:rPr>
              <w:t>, geringe Qualität</w:t>
            </w:r>
          </w:p>
        </w:tc>
      </w:tr>
      <w:tr w:rsidR="00E74BC5" w:rsidRPr="00E16C4E" w:rsidTr="00E74BC5">
        <w:trPr>
          <w:trHeight w:val="465"/>
        </w:trPr>
        <w:tc>
          <w:tcPr>
            <w:tcW w:w="4939" w:type="dxa"/>
            <w:vAlign w:val="center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7A6B16">
              <w:rPr>
                <w:sz w:val="28"/>
                <w:szCs w:val="28"/>
              </w:rPr>
              <w:t>16</w:t>
            </w:r>
          </w:p>
        </w:tc>
        <w:tc>
          <w:tcPr>
            <w:tcW w:w="4940" w:type="dxa"/>
            <w:vAlign w:val="center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3407C4">
              <w:rPr>
                <w:sz w:val="28"/>
                <w:szCs w:val="28"/>
              </w:rPr>
              <w:t>2</w:t>
            </w:r>
          </w:p>
        </w:tc>
      </w:tr>
      <w:tr w:rsidR="00E74BC5" w:rsidRPr="00E16C4E" w:rsidTr="00E74BC5">
        <w:trPr>
          <w:trHeight w:val="465"/>
        </w:trPr>
        <w:tc>
          <w:tcPr>
            <w:tcW w:w="9879" w:type="dxa"/>
            <w:gridSpan w:val="2"/>
            <w:vAlign w:val="center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Stark</w:t>
            </w:r>
          </w:p>
        </w:tc>
      </w:tr>
      <w:tr w:rsidR="00E74BC5" w:rsidRPr="00E16C4E" w:rsidTr="00E74BC5">
        <w:trPr>
          <w:trHeight w:val="465"/>
        </w:trPr>
        <w:tc>
          <w:tcPr>
            <w:tcW w:w="9879" w:type="dxa"/>
            <w:gridSpan w:val="2"/>
            <w:vAlign w:val="center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Doß</w:t>
            </w:r>
          </w:p>
        </w:tc>
      </w:tr>
    </w:tbl>
    <w:p w:rsidR="0059456E" w:rsidRDefault="0059456E">
      <w:pPr>
        <w:rPr>
          <w:sz w:val="28"/>
          <w:szCs w:val="28"/>
        </w:rPr>
      </w:pPr>
    </w:p>
    <w:p w:rsidR="00F0441C" w:rsidRDefault="00F0441C" w:rsidP="00F0441C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894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74BC5" w:rsidRPr="00E16C4E" w:rsidTr="00AC4D4B">
        <w:trPr>
          <w:trHeight w:val="465"/>
        </w:trPr>
        <w:tc>
          <w:tcPr>
            <w:tcW w:w="4939" w:type="dxa"/>
            <w:vMerge w:val="restart"/>
            <w:vAlign w:val="center"/>
          </w:tcPr>
          <w:p w:rsidR="00E74BC5" w:rsidRPr="00E16C4E" w:rsidRDefault="00E74BC5" w:rsidP="00AC4D4B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 xml:space="preserve">Soll-Ist Vergleich </w:t>
            </w:r>
            <w:r w:rsidR="00FD68D0">
              <w:rPr>
                <w:sz w:val="28"/>
                <w:szCs w:val="28"/>
              </w:rPr>
              <w:t>durchführen</w:t>
            </w:r>
          </w:p>
        </w:tc>
      </w:tr>
      <w:tr w:rsidR="00E74BC5" w:rsidRPr="00E16C4E" w:rsidTr="00AC4D4B">
        <w:trPr>
          <w:trHeight w:val="465"/>
        </w:trPr>
        <w:tc>
          <w:tcPr>
            <w:tcW w:w="4939" w:type="dxa"/>
            <w:vMerge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20</w:t>
            </w:r>
          </w:p>
        </w:tc>
      </w:tr>
      <w:tr w:rsidR="00E74BC5" w:rsidRPr="00E16C4E" w:rsidTr="00AC4D4B">
        <w:trPr>
          <w:trHeight w:val="689"/>
        </w:trPr>
        <w:tc>
          <w:tcPr>
            <w:tcW w:w="9879" w:type="dxa"/>
            <w:gridSpan w:val="2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Erfüllung aller erfüllbaren Anforderungen, Auflistung nicht-umsetzbarer Anforderungen</w:t>
            </w:r>
          </w:p>
        </w:tc>
      </w:tr>
      <w:tr w:rsidR="00E74BC5" w:rsidRPr="00E16C4E" w:rsidTr="00AC4D4B">
        <w:trPr>
          <w:trHeight w:val="683"/>
        </w:trPr>
        <w:tc>
          <w:tcPr>
            <w:tcW w:w="9879" w:type="dxa"/>
            <w:gridSpan w:val="2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Vergleich der Anforderungen gegenüber der Umsetzung</w:t>
            </w:r>
          </w:p>
        </w:tc>
      </w:tr>
      <w:tr w:rsidR="00E74BC5" w:rsidRPr="00E16C4E" w:rsidTr="00AC4D4B">
        <w:trPr>
          <w:trHeight w:val="665"/>
        </w:trPr>
        <w:tc>
          <w:tcPr>
            <w:tcW w:w="9879" w:type="dxa"/>
            <w:gridSpan w:val="2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 xml:space="preserve">Feststellung von Zielverfehlung, </w:t>
            </w:r>
            <w:r w:rsidR="00C161D6">
              <w:rPr>
                <w:sz w:val="28"/>
                <w:szCs w:val="28"/>
              </w:rPr>
              <w:t xml:space="preserve">große Abweichung zum </w:t>
            </w:r>
            <w:r w:rsidR="00C161D6">
              <w:rPr>
                <w:sz w:val="28"/>
                <w:szCs w:val="28"/>
              </w:rPr>
              <w:br/>
              <w:t>Soll-Zustand, Must-Kriterien verfehlt</w:t>
            </w:r>
          </w:p>
        </w:tc>
      </w:tr>
      <w:tr w:rsidR="00E74BC5" w:rsidRPr="00E16C4E" w:rsidTr="00AC4D4B">
        <w:trPr>
          <w:trHeight w:val="465"/>
        </w:trPr>
        <w:tc>
          <w:tcPr>
            <w:tcW w:w="4939" w:type="dxa"/>
            <w:vAlign w:val="center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B66A29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C161D6">
              <w:rPr>
                <w:sz w:val="28"/>
                <w:szCs w:val="28"/>
              </w:rPr>
              <w:t>1</w:t>
            </w:r>
          </w:p>
        </w:tc>
      </w:tr>
      <w:tr w:rsidR="00E74BC5" w:rsidRPr="00E16C4E" w:rsidTr="00AC4D4B">
        <w:trPr>
          <w:trHeight w:val="465"/>
        </w:trPr>
        <w:tc>
          <w:tcPr>
            <w:tcW w:w="9879" w:type="dxa"/>
            <w:gridSpan w:val="2"/>
            <w:vAlign w:val="center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C161D6">
              <w:rPr>
                <w:sz w:val="28"/>
                <w:szCs w:val="28"/>
              </w:rPr>
              <w:t>Stark</w:t>
            </w:r>
          </w:p>
        </w:tc>
      </w:tr>
      <w:tr w:rsidR="00E74BC5" w:rsidRPr="00E16C4E" w:rsidTr="00AC4D4B">
        <w:trPr>
          <w:trHeight w:val="465"/>
        </w:trPr>
        <w:tc>
          <w:tcPr>
            <w:tcW w:w="9879" w:type="dxa"/>
            <w:gridSpan w:val="2"/>
            <w:vAlign w:val="center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C161D6">
              <w:rPr>
                <w:sz w:val="28"/>
                <w:szCs w:val="28"/>
              </w:rPr>
              <w:t>Doß</w:t>
            </w:r>
          </w:p>
        </w:tc>
      </w:tr>
    </w:tbl>
    <w:p w:rsidR="00E16C4E" w:rsidRDefault="00E16C4E" w:rsidP="00806723">
      <w:pPr>
        <w:rPr>
          <w:sz w:val="28"/>
          <w:szCs w:val="28"/>
        </w:rPr>
      </w:pPr>
    </w:p>
    <w:p w:rsidR="00F84496" w:rsidRDefault="00F84496" w:rsidP="00806723">
      <w:pPr>
        <w:rPr>
          <w:sz w:val="28"/>
          <w:szCs w:val="28"/>
        </w:rPr>
      </w:pPr>
    </w:p>
    <w:p w:rsidR="00F84496" w:rsidRDefault="00F84496" w:rsidP="00806723">
      <w:pPr>
        <w:rPr>
          <w:sz w:val="28"/>
          <w:szCs w:val="28"/>
        </w:rPr>
      </w:pPr>
    </w:p>
    <w:p w:rsidR="00F84496" w:rsidRDefault="00F844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84496" w:rsidRDefault="00F84496" w:rsidP="00806723">
      <w:pPr>
        <w:rPr>
          <w:sz w:val="28"/>
          <w:szCs w:val="28"/>
        </w:rPr>
      </w:pPr>
    </w:p>
    <w:p w:rsidR="00F84496" w:rsidRDefault="00F84496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726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A46EDB" w:rsidRPr="00E16C4E" w:rsidTr="00C825AA">
        <w:trPr>
          <w:trHeight w:val="465"/>
        </w:trPr>
        <w:tc>
          <w:tcPr>
            <w:tcW w:w="4939" w:type="dxa"/>
            <w:vMerge w:val="restart"/>
            <w:vAlign w:val="center"/>
          </w:tcPr>
          <w:p w:rsidR="00A46EDB" w:rsidRPr="00E16C4E" w:rsidRDefault="00A46EDB" w:rsidP="00C825AA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A46EDB" w:rsidRPr="00E16C4E" w:rsidRDefault="00A46EDB" w:rsidP="00C161D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C161D6">
              <w:rPr>
                <w:sz w:val="28"/>
                <w:szCs w:val="28"/>
              </w:rPr>
              <w:t>Installieren auf einem Webserver &amp; Produkt übergeben</w:t>
            </w:r>
          </w:p>
        </w:tc>
      </w:tr>
      <w:tr w:rsidR="00A46EDB" w:rsidRPr="00E16C4E" w:rsidTr="00C825AA">
        <w:trPr>
          <w:trHeight w:val="465"/>
        </w:trPr>
        <w:tc>
          <w:tcPr>
            <w:tcW w:w="4939" w:type="dxa"/>
            <w:vMerge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21</w:t>
            </w:r>
          </w:p>
        </w:tc>
      </w:tr>
      <w:tr w:rsidR="00A46EDB" w:rsidRPr="00E16C4E" w:rsidTr="00C825AA">
        <w:trPr>
          <w:trHeight w:val="689"/>
        </w:trPr>
        <w:tc>
          <w:tcPr>
            <w:tcW w:w="9879" w:type="dxa"/>
            <w:gridSpan w:val="2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C161D6">
              <w:rPr>
                <w:sz w:val="28"/>
                <w:szCs w:val="28"/>
              </w:rPr>
              <w:t>Fertiges Produkt/Fertige Website aufrufbar - für den Kunden freigeschaltet und übergeben</w:t>
            </w:r>
          </w:p>
        </w:tc>
      </w:tr>
      <w:tr w:rsidR="00A46EDB" w:rsidRPr="00E16C4E" w:rsidTr="00C825AA">
        <w:trPr>
          <w:trHeight w:val="683"/>
        </w:trPr>
        <w:tc>
          <w:tcPr>
            <w:tcW w:w="9879" w:type="dxa"/>
            <w:gridSpan w:val="2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C161D6">
              <w:rPr>
                <w:sz w:val="28"/>
                <w:szCs w:val="28"/>
              </w:rPr>
              <w:t>Installieren der Website auf einem Webserver, Produkt an Kunden übergeben, Erklärung und Zeigen der Website</w:t>
            </w:r>
          </w:p>
        </w:tc>
      </w:tr>
      <w:tr w:rsidR="00A46EDB" w:rsidRPr="00E16C4E" w:rsidTr="00C825AA">
        <w:trPr>
          <w:trHeight w:val="665"/>
        </w:trPr>
        <w:tc>
          <w:tcPr>
            <w:tcW w:w="9879" w:type="dxa"/>
            <w:gridSpan w:val="2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C161D6">
              <w:rPr>
                <w:sz w:val="28"/>
                <w:szCs w:val="28"/>
              </w:rPr>
              <w:t>nachträgliche Wünsche, Unzufriedenheit, wesentliche übersehene Fehler, Installation auf dem Webserver schlägt fehl</w:t>
            </w:r>
          </w:p>
        </w:tc>
      </w:tr>
      <w:tr w:rsidR="00A46EDB" w:rsidRPr="00E16C4E" w:rsidTr="00C825AA">
        <w:trPr>
          <w:trHeight w:val="465"/>
        </w:trPr>
        <w:tc>
          <w:tcPr>
            <w:tcW w:w="4939" w:type="dxa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C161D6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C161D6">
              <w:rPr>
                <w:sz w:val="28"/>
                <w:szCs w:val="28"/>
              </w:rPr>
              <w:t>4</w:t>
            </w:r>
          </w:p>
        </w:tc>
      </w:tr>
      <w:tr w:rsidR="00A46EDB" w:rsidRPr="00E16C4E" w:rsidTr="00C825AA">
        <w:trPr>
          <w:trHeight w:val="465"/>
        </w:trPr>
        <w:tc>
          <w:tcPr>
            <w:tcW w:w="9879" w:type="dxa"/>
            <w:gridSpan w:val="2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C161D6">
              <w:rPr>
                <w:sz w:val="28"/>
                <w:szCs w:val="28"/>
              </w:rPr>
              <w:t>Doß</w:t>
            </w:r>
          </w:p>
        </w:tc>
      </w:tr>
      <w:tr w:rsidR="00A46EDB" w:rsidRPr="00E16C4E" w:rsidTr="00C825AA">
        <w:trPr>
          <w:trHeight w:val="465"/>
        </w:trPr>
        <w:tc>
          <w:tcPr>
            <w:tcW w:w="9879" w:type="dxa"/>
            <w:gridSpan w:val="2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C161D6">
              <w:rPr>
                <w:sz w:val="28"/>
                <w:szCs w:val="28"/>
              </w:rPr>
              <w:t>Hofmann</w:t>
            </w:r>
          </w:p>
        </w:tc>
      </w:tr>
    </w:tbl>
    <w:p w:rsidR="00A46EDB" w:rsidRDefault="00A46EDB" w:rsidP="00A46EDB">
      <w:pPr>
        <w:rPr>
          <w:sz w:val="28"/>
          <w:szCs w:val="28"/>
        </w:rPr>
      </w:pPr>
    </w:p>
    <w:p w:rsidR="00A46EDB" w:rsidRDefault="00A46EDB" w:rsidP="00A46EDB">
      <w:pPr>
        <w:rPr>
          <w:sz w:val="28"/>
          <w:szCs w:val="28"/>
        </w:rPr>
      </w:pPr>
    </w:p>
    <w:p w:rsidR="00A46EDB" w:rsidRDefault="00A46EDB" w:rsidP="00A46EDB">
      <w:pPr>
        <w:rPr>
          <w:sz w:val="28"/>
          <w:szCs w:val="28"/>
        </w:rPr>
      </w:pPr>
    </w:p>
    <w:p w:rsidR="00F84496" w:rsidRPr="00806723" w:rsidRDefault="00F84496" w:rsidP="00806723">
      <w:pPr>
        <w:rPr>
          <w:sz w:val="28"/>
          <w:szCs w:val="28"/>
        </w:rPr>
      </w:pPr>
    </w:p>
    <w:sectPr w:rsidR="00F84496" w:rsidRPr="00806723" w:rsidSect="007D4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397" w:rsidRDefault="00AA3397" w:rsidP="0059456E">
      <w:pPr>
        <w:spacing w:after="0" w:line="240" w:lineRule="auto"/>
      </w:pPr>
      <w:r>
        <w:separator/>
      </w:r>
    </w:p>
  </w:endnote>
  <w:endnote w:type="continuationSeparator" w:id="0">
    <w:p w:rsidR="00AA3397" w:rsidRDefault="00AA3397" w:rsidP="0059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397" w:rsidRDefault="00AA3397" w:rsidP="0059456E">
      <w:pPr>
        <w:spacing w:after="0" w:line="240" w:lineRule="auto"/>
      </w:pPr>
      <w:r>
        <w:separator/>
      </w:r>
    </w:p>
  </w:footnote>
  <w:footnote w:type="continuationSeparator" w:id="0">
    <w:p w:rsidR="00AA3397" w:rsidRDefault="00AA3397" w:rsidP="00594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723"/>
    <w:rsid w:val="00032809"/>
    <w:rsid w:val="000C5F52"/>
    <w:rsid w:val="00117399"/>
    <w:rsid w:val="00132ECE"/>
    <w:rsid w:val="0018723F"/>
    <w:rsid w:val="001B62F3"/>
    <w:rsid w:val="00241134"/>
    <w:rsid w:val="002649F1"/>
    <w:rsid w:val="003375A0"/>
    <w:rsid w:val="003407C4"/>
    <w:rsid w:val="003649E4"/>
    <w:rsid w:val="00367EC5"/>
    <w:rsid w:val="003713FD"/>
    <w:rsid w:val="003A23CA"/>
    <w:rsid w:val="003A248B"/>
    <w:rsid w:val="003B3FB2"/>
    <w:rsid w:val="003D6F48"/>
    <w:rsid w:val="003E38BD"/>
    <w:rsid w:val="0044280D"/>
    <w:rsid w:val="004574E3"/>
    <w:rsid w:val="0048398D"/>
    <w:rsid w:val="004F6BF7"/>
    <w:rsid w:val="00543311"/>
    <w:rsid w:val="00556ECC"/>
    <w:rsid w:val="00563F74"/>
    <w:rsid w:val="0059456E"/>
    <w:rsid w:val="005E20E2"/>
    <w:rsid w:val="006572F3"/>
    <w:rsid w:val="00681098"/>
    <w:rsid w:val="006F1418"/>
    <w:rsid w:val="00755FB0"/>
    <w:rsid w:val="007A6B16"/>
    <w:rsid w:val="007B3FF6"/>
    <w:rsid w:val="007D4784"/>
    <w:rsid w:val="00806723"/>
    <w:rsid w:val="00851851"/>
    <w:rsid w:val="008725EF"/>
    <w:rsid w:val="00897671"/>
    <w:rsid w:val="008E0E72"/>
    <w:rsid w:val="008E4D20"/>
    <w:rsid w:val="008E56F1"/>
    <w:rsid w:val="008E6125"/>
    <w:rsid w:val="00985EA1"/>
    <w:rsid w:val="009A6F2D"/>
    <w:rsid w:val="009D004E"/>
    <w:rsid w:val="009E71E7"/>
    <w:rsid w:val="00A11306"/>
    <w:rsid w:val="00A46EDB"/>
    <w:rsid w:val="00A510F2"/>
    <w:rsid w:val="00A55E7B"/>
    <w:rsid w:val="00AA3397"/>
    <w:rsid w:val="00AB4D9E"/>
    <w:rsid w:val="00AC2747"/>
    <w:rsid w:val="00AE6293"/>
    <w:rsid w:val="00B66A29"/>
    <w:rsid w:val="00BF59D8"/>
    <w:rsid w:val="00C161D6"/>
    <w:rsid w:val="00C22AFF"/>
    <w:rsid w:val="00C842E6"/>
    <w:rsid w:val="00CC78EC"/>
    <w:rsid w:val="00CF775C"/>
    <w:rsid w:val="00D60C7E"/>
    <w:rsid w:val="00D77722"/>
    <w:rsid w:val="00D77C04"/>
    <w:rsid w:val="00DD71C1"/>
    <w:rsid w:val="00E16C4E"/>
    <w:rsid w:val="00E26F12"/>
    <w:rsid w:val="00E403A5"/>
    <w:rsid w:val="00E74BC5"/>
    <w:rsid w:val="00E934A2"/>
    <w:rsid w:val="00EC4F04"/>
    <w:rsid w:val="00ED3922"/>
    <w:rsid w:val="00F0441C"/>
    <w:rsid w:val="00F535A3"/>
    <w:rsid w:val="00F84496"/>
    <w:rsid w:val="00FD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1B25"/>
  <w15:docId w15:val="{1E36F239-26E7-4597-A485-26AF1197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9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56E"/>
  </w:style>
  <w:style w:type="paragraph" w:styleId="Footer">
    <w:name w:val="footer"/>
    <w:basedOn w:val="Normal"/>
    <w:link w:val="FooterChar"/>
    <w:uiPriority w:val="99"/>
    <w:unhideWhenUsed/>
    <w:rsid w:val="0059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ilnehmer\Documents\Berufsschule\Projekt%202%20Website\Arbeitspakete\Arbeitspake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Arbeitspaket.dotx</Template>
  <TotalTime>0</TotalTime>
  <Pages>11</Pages>
  <Words>1150</Words>
  <Characters>7247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Sebastian Kern</cp:lastModifiedBy>
  <cp:revision>43</cp:revision>
  <dcterms:created xsi:type="dcterms:W3CDTF">2017-01-19T11:34:00Z</dcterms:created>
  <dcterms:modified xsi:type="dcterms:W3CDTF">2017-02-02T13:15:00Z</dcterms:modified>
</cp:coreProperties>
</file>