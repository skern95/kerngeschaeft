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lenraster"/>
        <w:tblpPr w:leftFromText="141" w:rightFromText="141" w:vertAnchor="page" w:horzAnchor="margin" w:tblpXSpec="center" w:tblpY="1491"/>
        <w:tblW w:w="9879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4939"/>
        <w:gridCol w:w="4940"/>
      </w:tblGrid>
      <w:tr w:rsidR="00E16C4E" w:rsidRPr="00E16C4E" w:rsidTr="00E16C4E">
        <w:trPr>
          <w:trHeight w:val="465"/>
        </w:trPr>
        <w:tc>
          <w:tcPr>
            <w:tcW w:w="4939" w:type="dxa"/>
            <w:vMerge w:val="restart"/>
            <w:vAlign w:val="center"/>
          </w:tcPr>
          <w:p w:rsidR="00E16C4E" w:rsidRPr="00E16C4E" w:rsidRDefault="00E16C4E" w:rsidP="00C4126F">
            <w:pPr>
              <w:jc w:val="center"/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Projekt: </w:t>
            </w:r>
            <w:r w:rsidR="00C4126F">
              <w:rPr>
                <w:sz w:val="28"/>
                <w:szCs w:val="28"/>
              </w:rPr>
              <w:t>Erstellen eines Webauftrittes</w:t>
            </w:r>
          </w:p>
        </w:tc>
        <w:tc>
          <w:tcPr>
            <w:tcW w:w="4940" w:type="dxa"/>
            <w:vAlign w:val="center"/>
          </w:tcPr>
          <w:p w:rsidR="00E16C4E" w:rsidRPr="00E16C4E" w:rsidRDefault="00E16C4E" w:rsidP="00FD6D63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Titel: </w:t>
            </w:r>
            <w:r w:rsidR="00FD6D63">
              <w:rPr>
                <w:sz w:val="28"/>
                <w:szCs w:val="28"/>
              </w:rPr>
              <w:t>Kundenakquise</w:t>
            </w:r>
          </w:p>
        </w:tc>
      </w:tr>
      <w:tr w:rsidR="00E16C4E" w:rsidRPr="00E16C4E" w:rsidTr="00E16C4E">
        <w:trPr>
          <w:trHeight w:val="465"/>
        </w:trPr>
        <w:tc>
          <w:tcPr>
            <w:tcW w:w="4939" w:type="dxa"/>
            <w:vMerge/>
          </w:tcPr>
          <w:p w:rsidR="00E16C4E" w:rsidRPr="00E16C4E" w:rsidRDefault="00E16C4E" w:rsidP="00E16C4E">
            <w:pPr>
              <w:rPr>
                <w:sz w:val="28"/>
                <w:szCs w:val="28"/>
              </w:rPr>
            </w:pPr>
          </w:p>
        </w:tc>
        <w:tc>
          <w:tcPr>
            <w:tcW w:w="4940" w:type="dxa"/>
            <w:vAlign w:val="center"/>
          </w:tcPr>
          <w:p w:rsidR="00E16C4E" w:rsidRPr="00E16C4E" w:rsidRDefault="00E16C4E" w:rsidP="00E16C4E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Nummer: </w:t>
            </w:r>
            <w:r w:rsidR="00FD6D63">
              <w:rPr>
                <w:sz w:val="28"/>
                <w:szCs w:val="28"/>
              </w:rPr>
              <w:t>1</w:t>
            </w:r>
          </w:p>
        </w:tc>
      </w:tr>
      <w:tr w:rsidR="00E16C4E" w:rsidRPr="00E16C4E" w:rsidTr="00E16C4E">
        <w:trPr>
          <w:trHeight w:val="689"/>
        </w:trPr>
        <w:tc>
          <w:tcPr>
            <w:tcW w:w="9879" w:type="dxa"/>
            <w:gridSpan w:val="2"/>
          </w:tcPr>
          <w:p w:rsidR="00E16C4E" w:rsidRPr="00E16C4E" w:rsidRDefault="00E16C4E" w:rsidP="00E16C4E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Ziel: </w:t>
            </w:r>
            <w:r w:rsidR="00FD6D63">
              <w:rPr>
                <w:sz w:val="28"/>
                <w:szCs w:val="28"/>
              </w:rPr>
              <w:t>Akquise eines geeigneten Kunden</w:t>
            </w:r>
          </w:p>
        </w:tc>
      </w:tr>
      <w:tr w:rsidR="00E16C4E" w:rsidRPr="00E16C4E" w:rsidTr="00E16C4E">
        <w:trPr>
          <w:trHeight w:val="683"/>
        </w:trPr>
        <w:tc>
          <w:tcPr>
            <w:tcW w:w="9879" w:type="dxa"/>
            <w:gridSpan w:val="2"/>
          </w:tcPr>
          <w:p w:rsidR="00E16C4E" w:rsidRPr="00E16C4E" w:rsidRDefault="00E16C4E" w:rsidP="00E16C4E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Aktivitäten: </w:t>
            </w:r>
            <w:r w:rsidR="00FD6D63">
              <w:rPr>
                <w:sz w:val="28"/>
                <w:szCs w:val="28"/>
              </w:rPr>
              <w:t>Kontaktieren der Kunden, kurze Befragung über gewünschten Inhalt, Entscheidungsfindung</w:t>
            </w:r>
          </w:p>
        </w:tc>
      </w:tr>
      <w:tr w:rsidR="00E16C4E" w:rsidRPr="00E16C4E" w:rsidTr="00E16C4E">
        <w:trPr>
          <w:trHeight w:val="665"/>
        </w:trPr>
        <w:tc>
          <w:tcPr>
            <w:tcW w:w="9879" w:type="dxa"/>
            <w:gridSpan w:val="2"/>
          </w:tcPr>
          <w:p w:rsidR="00543311" w:rsidRPr="00E16C4E" w:rsidRDefault="00E16C4E" w:rsidP="00E16C4E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Probleme und Risiken: </w:t>
            </w:r>
            <w:r w:rsidR="00FD6D63">
              <w:rPr>
                <w:sz w:val="28"/>
                <w:szCs w:val="28"/>
              </w:rPr>
              <w:t>Kundenlosigkeit, falsche Auswahl</w:t>
            </w:r>
          </w:p>
        </w:tc>
      </w:tr>
      <w:tr w:rsidR="00E16C4E" w:rsidRPr="00E16C4E" w:rsidTr="00E16C4E">
        <w:trPr>
          <w:trHeight w:val="465"/>
        </w:trPr>
        <w:tc>
          <w:tcPr>
            <w:tcW w:w="4939" w:type="dxa"/>
            <w:vAlign w:val="center"/>
          </w:tcPr>
          <w:p w:rsidR="00E16C4E" w:rsidRPr="00E16C4E" w:rsidRDefault="00E16C4E" w:rsidP="00E16C4E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Zeitaufwand: </w:t>
            </w:r>
            <w:r w:rsidR="00FD6D63">
              <w:rPr>
                <w:sz w:val="28"/>
                <w:szCs w:val="28"/>
              </w:rPr>
              <w:t>24</w:t>
            </w:r>
          </w:p>
        </w:tc>
        <w:tc>
          <w:tcPr>
            <w:tcW w:w="4940" w:type="dxa"/>
            <w:vAlign w:val="center"/>
          </w:tcPr>
          <w:p w:rsidR="00E16C4E" w:rsidRPr="00E16C4E" w:rsidRDefault="00E16C4E" w:rsidP="00E16C4E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Personalaufwand: </w:t>
            </w:r>
            <w:r w:rsidR="00FD6D63">
              <w:rPr>
                <w:sz w:val="28"/>
                <w:szCs w:val="28"/>
              </w:rPr>
              <w:t>4</w:t>
            </w:r>
          </w:p>
        </w:tc>
      </w:tr>
      <w:tr w:rsidR="00E16C4E" w:rsidRPr="00E16C4E" w:rsidTr="00E16C4E">
        <w:trPr>
          <w:trHeight w:val="465"/>
        </w:trPr>
        <w:tc>
          <w:tcPr>
            <w:tcW w:w="9879" w:type="dxa"/>
            <w:gridSpan w:val="2"/>
            <w:vAlign w:val="center"/>
          </w:tcPr>
          <w:p w:rsidR="00E16C4E" w:rsidRPr="00E16C4E" w:rsidRDefault="00E16C4E" w:rsidP="00E16C4E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Verantwortlicher: </w:t>
            </w:r>
            <w:r w:rsidR="00FD6D63">
              <w:rPr>
                <w:sz w:val="28"/>
                <w:szCs w:val="28"/>
              </w:rPr>
              <w:t>Kern</w:t>
            </w:r>
          </w:p>
        </w:tc>
      </w:tr>
      <w:tr w:rsidR="00E16C4E" w:rsidRPr="00E16C4E" w:rsidTr="00E16C4E">
        <w:trPr>
          <w:trHeight w:val="465"/>
        </w:trPr>
        <w:tc>
          <w:tcPr>
            <w:tcW w:w="9879" w:type="dxa"/>
            <w:gridSpan w:val="2"/>
            <w:vAlign w:val="center"/>
          </w:tcPr>
          <w:p w:rsidR="00E16C4E" w:rsidRPr="00E16C4E" w:rsidRDefault="00E16C4E" w:rsidP="00E16C4E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Stellvertreter: </w:t>
            </w:r>
            <w:proofErr w:type="spellStart"/>
            <w:r w:rsidR="00FD6D63">
              <w:rPr>
                <w:sz w:val="28"/>
                <w:szCs w:val="28"/>
              </w:rPr>
              <w:t>Doß</w:t>
            </w:r>
            <w:proofErr w:type="spellEnd"/>
          </w:p>
        </w:tc>
      </w:tr>
    </w:tbl>
    <w:p w:rsidR="007D4784" w:rsidRPr="00E16C4E" w:rsidRDefault="007D4784">
      <w:pPr>
        <w:rPr>
          <w:sz w:val="28"/>
          <w:szCs w:val="28"/>
        </w:rPr>
      </w:pPr>
    </w:p>
    <w:p w:rsidR="00E16C4E" w:rsidRPr="00E16C4E" w:rsidRDefault="00E16C4E">
      <w:pPr>
        <w:rPr>
          <w:sz w:val="28"/>
          <w:szCs w:val="28"/>
        </w:rPr>
      </w:pPr>
    </w:p>
    <w:tbl>
      <w:tblPr>
        <w:tblStyle w:val="Tabellenraster"/>
        <w:tblpPr w:leftFromText="141" w:rightFromText="141" w:vertAnchor="page" w:horzAnchor="margin" w:tblpXSpec="center" w:tblpY="8622"/>
        <w:tblW w:w="9879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4939"/>
        <w:gridCol w:w="4940"/>
      </w:tblGrid>
      <w:tr w:rsidR="00A510F2" w:rsidRPr="00E16C4E" w:rsidTr="00A510F2">
        <w:trPr>
          <w:trHeight w:val="465"/>
        </w:trPr>
        <w:tc>
          <w:tcPr>
            <w:tcW w:w="4939" w:type="dxa"/>
            <w:vMerge w:val="restart"/>
            <w:vAlign w:val="center"/>
          </w:tcPr>
          <w:p w:rsidR="00A510F2" w:rsidRPr="00E16C4E" w:rsidRDefault="00A510F2" w:rsidP="00A510F2">
            <w:pPr>
              <w:jc w:val="center"/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Projekt: </w:t>
            </w:r>
            <w:r w:rsidR="00FD6D63">
              <w:rPr>
                <w:sz w:val="28"/>
                <w:szCs w:val="28"/>
              </w:rPr>
              <w:t xml:space="preserve"> </w:t>
            </w:r>
            <w:r w:rsidR="00FD6D63">
              <w:rPr>
                <w:sz w:val="28"/>
                <w:szCs w:val="28"/>
              </w:rPr>
              <w:t>Erstellen eines Webauftrittes</w:t>
            </w:r>
          </w:p>
        </w:tc>
        <w:tc>
          <w:tcPr>
            <w:tcW w:w="4940" w:type="dxa"/>
            <w:vAlign w:val="center"/>
          </w:tcPr>
          <w:p w:rsidR="00A510F2" w:rsidRPr="00E16C4E" w:rsidRDefault="00A510F2" w:rsidP="00A510F2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Titel: </w:t>
            </w:r>
            <w:r w:rsidR="00FD6D63">
              <w:rPr>
                <w:sz w:val="28"/>
                <w:szCs w:val="28"/>
              </w:rPr>
              <w:t>Nutzwertanalyse</w:t>
            </w:r>
          </w:p>
        </w:tc>
      </w:tr>
      <w:tr w:rsidR="00A510F2" w:rsidRPr="00E16C4E" w:rsidTr="00A510F2">
        <w:trPr>
          <w:trHeight w:val="465"/>
        </w:trPr>
        <w:tc>
          <w:tcPr>
            <w:tcW w:w="4939" w:type="dxa"/>
            <w:vMerge/>
          </w:tcPr>
          <w:p w:rsidR="00A510F2" w:rsidRPr="00E16C4E" w:rsidRDefault="00A510F2" w:rsidP="00A510F2">
            <w:pPr>
              <w:rPr>
                <w:sz w:val="28"/>
                <w:szCs w:val="28"/>
              </w:rPr>
            </w:pPr>
          </w:p>
        </w:tc>
        <w:tc>
          <w:tcPr>
            <w:tcW w:w="4940" w:type="dxa"/>
            <w:vAlign w:val="center"/>
          </w:tcPr>
          <w:p w:rsidR="00A510F2" w:rsidRPr="00E16C4E" w:rsidRDefault="00A510F2" w:rsidP="00A510F2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Nummer: </w:t>
            </w:r>
            <w:r w:rsidR="00FD6D63">
              <w:rPr>
                <w:sz w:val="28"/>
                <w:szCs w:val="28"/>
              </w:rPr>
              <w:t>2</w:t>
            </w:r>
          </w:p>
        </w:tc>
      </w:tr>
      <w:tr w:rsidR="00A510F2" w:rsidRPr="00E16C4E" w:rsidTr="00A510F2">
        <w:trPr>
          <w:trHeight w:val="689"/>
        </w:trPr>
        <w:tc>
          <w:tcPr>
            <w:tcW w:w="9879" w:type="dxa"/>
            <w:gridSpan w:val="2"/>
          </w:tcPr>
          <w:p w:rsidR="00A510F2" w:rsidRPr="00E16C4E" w:rsidRDefault="00A510F2" w:rsidP="00A510F2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Ziel: </w:t>
            </w:r>
            <w:r w:rsidR="00FD6D63">
              <w:rPr>
                <w:sz w:val="28"/>
                <w:szCs w:val="28"/>
              </w:rPr>
              <w:t>Standortfindung</w:t>
            </w:r>
          </w:p>
        </w:tc>
      </w:tr>
      <w:tr w:rsidR="00A510F2" w:rsidRPr="00E16C4E" w:rsidTr="00A510F2">
        <w:trPr>
          <w:trHeight w:val="683"/>
        </w:trPr>
        <w:tc>
          <w:tcPr>
            <w:tcW w:w="9879" w:type="dxa"/>
            <w:gridSpan w:val="2"/>
          </w:tcPr>
          <w:p w:rsidR="00A510F2" w:rsidRPr="00E16C4E" w:rsidRDefault="00A510F2" w:rsidP="00A510F2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Aktivitäten: </w:t>
            </w:r>
            <w:r w:rsidR="00FD6D63">
              <w:rPr>
                <w:sz w:val="28"/>
                <w:szCs w:val="28"/>
              </w:rPr>
              <w:t xml:space="preserve">Ermitteln eines geeigneten Standortes für </w:t>
            </w:r>
            <w:proofErr w:type="spellStart"/>
            <w:r w:rsidR="00FD6D63">
              <w:rPr>
                <w:sz w:val="28"/>
                <w:szCs w:val="28"/>
              </w:rPr>
              <w:t>ConceptIT</w:t>
            </w:r>
            <w:proofErr w:type="spellEnd"/>
          </w:p>
        </w:tc>
      </w:tr>
      <w:tr w:rsidR="00A510F2" w:rsidRPr="00E16C4E" w:rsidTr="00A510F2">
        <w:trPr>
          <w:trHeight w:val="665"/>
        </w:trPr>
        <w:tc>
          <w:tcPr>
            <w:tcW w:w="9879" w:type="dxa"/>
            <w:gridSpan w:val="2"/>
          </w:tcPr>
          <w:p w:rsidR="00A510F2" w:rsidRPr="00E16C4E" w:rsidRDefault="00A510F2" w:rsidP="00A510F2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Probleme und Risiken: </w:t>
            </w:r>
            <w:r w:rsidR="00FD6D63">
              <w:rPr>
                <w:sz w:val="28"/>
                <w:szCs w:val="28"/>
              </w:rPr>
              <w:t>falsche Standortentscheidung</w:t>
            </w:r>
          </w:p>
        </w:tc>
      </w:tr>
      <w:tr w:rsidR="00A510F2" w:rsidRPr="00E16C4E" w:rsidTr="00A510F2">
        <w:trPr>
          <w:trHeight w:val="465"/>
        </w:trPr>
        <w:tc>
          <w:tcPr>
            <w:tcW w:w="4939" w:type="dxa"/>
            <w:vAlign w:val="center"/>
          </w:tcPr>
          <w:p w:rsidR="00A510F2" w:rsidRPr="00E16C4E" w:rsidRDefault="00A510F2" w:rsidP="00A510F2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Zeitaufwand: </w:t>
            </w:r>
            <w:r w:rsidR="00FD6D63">
              <w:rPr>
                <w:sz w:val="28"/>
                <w:szCs w:val="28"/>
              </w:rPr>
              <w:t>4</w:t>
            </w:r>
          </w:p>
        </w:tc>
        <w:tc>
          <w:tcPr>
            <w:tcW w:w="4940" w:type="dxa"/>
            <w:vAlign w:val="center"/>
          </w:tcPr>
          <w:p w:rsidR="00A510F2" w:rsidRPr="00E16C4E" w:rsidRDefault="00A510F2" w:rsidP="00A510F2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Personalaufwand: </w:t>
            </w:r>
            <w:r w:rsidR="00FD6D63">
              <w:rPr>
                <w:sz w:val="28"/>
                <w:szCs w:val="28"/>
              </w:rPr>
              <w:t>4</w:t>
            </w:r>
          </w:p>
        </w:tc>
      </w:tr>
      <w:tr w:rsidR="00A510F2" w:rsidRPr="00E16C4E" w:rsidTr="00A510F2">
        <w:trPr>
          <w:trHeight w:val="465"/>
        </w:trPr>
        <w:tc>
          <w:tcPr>
            <w:tcW w:w="9879" w:type="dxa"/>
            <w:gridSpan w:val="2"/>
            <w:vAlign w:val="center"/>
          </w:tcPr>
          <w:p w:rsidR="00A510F2" w:rsidRPr="00E16C4E" w:rsidRDefault="00A510F2" w:rsidP="00A510F2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Verantwortlicher: </w:t>
            </w:r>
            <w:r w:rsidR="00FD6D63">
              <w:rPr>
                <w:sz w:val="28"/>
                <w:szCs w:val="28"/>
              </w:rPr>
              <w:t>Kern</w:t>
            </w:r>
          </w:p>
        </w:tc>
      </w:tr>
      <w:tr w:rsidR="00A510F2" w:rsidRPr="00E16C4E" w:rsidTr="00A510F2">
        <w:trPr>
          <w:trHeight w:val="465"/>
        </w:trPr>
        <w:tc>
          <w:tcPr>
            <w:tcW w:w="9879" w:type="dxa"/>
            <w:gridSpan w:val="2"/>
            <w:vAlign w:val="center"/>
          </w:tcPr>
          <w:p w:rsidR="00A510F2" w:rsidRPr="00E16C4E" w:rsidRDefault="00A510F2" w:rsidP="00A510F2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Stellvertreter: </w:t>
            </w:r>
            <w:r w:rsidR="00FD6D63">
              <w:rPr>
                <w:sz w:val="28"/>
                <w:szCs w:val="28"/>
              </w:rPr>
              <w:t>Doß</w:t>
            </w:r>
            <w:bookmarkStart w:id="0" w:name="_GoBack"/>
            <w:bookmarkEnd w:id="0"/>
          </w:p>
        </w:tc>
      </w:tr>
    </w:tbl>
    <w:p w:rsidR="00E16C4E" w:rsidRPr="00E16C4E" w:rsidRDefault="00E16C4E">
      <w:pPr>
        <w:rPr>
          <w:sz w:val="28"/>
          <w:szCs w:val="28"/>
        </w:rPr>
      </w:pPr>
    </w:p>
    <w:sectPr w:rsidR="00E16C4E" w:rsidRPr="00E16C4E" w:rsidSect="007D478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8C3"/>
    <w:rsid w:val="0018723F"/>
    <w:rsid w:val="00241134"/>
    <w:rsid w:val="003375A0"/>
    <w:rsid w:val="004528C3"/>
    <w:rsid w:val="004574E3"/>
    <w:rsid w:val="0048398D"/>
    <w:rsid w:val="00543311"/>
    <w:rsid w:val="00556ECC"/>
    <w:rsid w:val="007B3FF6"/>
    <w:rsid w:val="007D4784"/>
    <w:rsid w:val="00851851"/>
    <w:rsid w:val="00985EA1"/>
    <w:rsid w:val="009D004E"/>
    <w:rsid w:val="00A510F2"/>
    <w:rsid w:val="00AB4D9E"/>
    <w:rsid w:val="00C4126F"/>
    <w:rsid w:val="00CF775C"/>
    <w:rsid w:val="00E16C4E"/>
    <w:rsid w:val="00E403A5"/>
    <w:rsid w:val="00FD6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9DD4ED"/>
  <w15:docId w15:val="{5988E5AF-FB0B-4AF3-92D6-429FFF2CB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18723F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24113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stark4\Downloads\Arbeitspaket%20(1)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Arbeitspaket (1).dotx</Template>
  <TotalTime>0</TotalTime>
  <Pages>1</Pages>
  <Words>89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Pascal Stark</dc:creator>
  <cp:lastModifiedBy>Pascal Stark</cp:lastModifiedBy>
  <cp:revision>3</cp:revision>
  <dcterms:created xsi:type="dcterms:W3CDTF">2017-01-19T11:00:00Z</dcterms:created>
  <dcterms:modified xsi:type="dcterms:W3CDTF">2017-01-19T11:06:00Z</dcterms:modified>
</cp:coreProperties>
</file>